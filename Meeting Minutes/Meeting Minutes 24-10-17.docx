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1" w:rsidRPr="00FE5650" w:rsidRDefault="00302AD5" w:rsidP="008C600F">
      <w:pPr>
        <w:pStyle w:val="Title"/>
        <w:tabs>
          <w:tab w:val="right" w:pos="10773"/>
        </w:tabs>
        <w:rPr>
          <w:caps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17pt">
            <v:imagedata r:id="rId8" o:title="g4491"/>
          </v:shape>
        </w:pict>
      </w:r>
      <w:r w:rsidR="008C600F">
        <w:rPr>
          <w:rStyle w:val="SubtleReference"/>
        </w:rPr>
        <w:tab/>
        <w:t xml:space="preserve">Meeting </w:t>
      </w:r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329623051E7746EB80BD18F2A97EE9E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</w:p>
    <w:p w:rsidR="00A979E1" w:rsidRDefault="003857A2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E68F97F13D3B4D1CB2EC15C25CBF4D1F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410863">
        <w:rPr>
          <w:rStyle w:val="SubtleEmphasis"/>
        </w:rPr>
        <w:t>24/10/17</w:t>
      </w:r>
      <w:r w:rsidR="00A979E1" w:rsidRPr="003665F5">
        <w:rPr>
          <w:rStyle w:val="SubtleEmphasis"/>
        </w:rPr>
        <w:t xml:space="preserve"> | </w:t>
      </w:r>
      <w:r w:rsidR="007E027C">
        <w:rPr>
          <w:rStyle w:val="SubtleEmphasis"/>
        </w:rPr>
        <w:t>1</w:t>
      </w:r>
      <w:r w:rsidR="0009568D">
        <w:rPr>
          <w:rStyle w:val="SubtleEmphasis"/>
        </w:rPr>
        <w:t>5</w:t>
      </w:r>
      <w:r w:rsidR="007E027C">
        <w:rPr>
          <w:rStyle w:val="SubtleEmphasis"/>
        </w:rPr>
        <w:t>:</w:t>
      </w:r>
      <w:r w:rsidR="0009568D">
        <w:rPr>
          <w:rStyle w:val="SubtleEmphasis"/>
        </w:rPr>
        <w:t>0</w:t>
      </w:r>
      <w:r w:rsidR="007E027C">
        <w:rPr>
          <w:rStyle w:val="SubtleEmphasis"/>
        </w:rPr>
        <w:t>0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A1BC58772BFC486FAF3E05A3C4271889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9C81A8660BD74396A665E7AC7E0A0ACA"/>
          </w:placeholder>
          <w15:appearance w15:val="hidden"/>
        </w:sdtPr>
        <w:sdtEndPr>
          <w:rPr>
            <w:rStyle w:val="DefaultParagraphFont"/>
            <w:i w:val="0"/>
            <w:iCs w:val="0"/>
            <w:color w:val="D55816" w:themeColor="accent2"/>
          </w:rPr>
        </w:sdtEndPr>
        <w:sdtContent>
          <w:r w:rsidR="007E027C">
            <w:rPr>
              <w:rStyle w:val="SubtleEmphasis"/>
            </w:rPr>
            <w:t>201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D5581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3857A2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E350F55A7EC74CFD91A916FAE86A0D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A5300F" w:themeColor="accent1"/>
                  </w:tcBorders>
                </w:tcPr>
                <w:p w:rsidR="00A979E1" w:rsidRDefault="0022231A" w:rsidP="00410863">
                  <w:pPr>
                    <w:spacing w:after="0"/>
                  </w:pPr>
                  <w:r>
                    <w:t>Sara Pattinson</w:t>
                  </w:r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3857A2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3F927E156E544EFD960EBDD5D29D45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A5300F" w:themeColor="accent1"/>
                  </w:tcBorders>
                </w:tcPr>
                <w:p w:rsidR="00A979E1" w:rsidRDefault="007E027C" w:rsidP="00410863">
                  <w:pPr>
                    <w:spacing w:after="0"/>
                  </w:pPr>
                  <w:r>
                    <w:t>P</w:t>
                  </w:r>
                  <w:r w:rsidR="00410863">
                    <w:t>lanning</w:t>
                  </w:r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410863" w:rsidP="00410863">
                  <w:pPr>
                    <w:pStyle w:val="Heading3"/>
                  </w:pPr>
                  <w:r>
                    <w:t>Lead</w:t>
                  </w:r>
                </w:p>
              </w:tc>
              <w:tc>
                <w:tcPr>
                  <w:tcW w:w="2863" w:type="dxa"/>
                  <w:tcBorders>
                    <w:right w:val="single" w:sz="8" w:space="0" w:color="A5300F" w:themeColor="accent1"/>
                  </w:tcBorders>
                </w:tcPr>
                <w:p w:rsidR="00A979E1" w:rsidRDefault="00410863" w:rsidP="00410863">
                  <w:pPr>
                    <w:spacing w:after="0"/>
                  </w:pPr>
                  <w:r>
                    <w:t>Sara Pattinson</w:t>
                  </w:r>
                </w:p>
              </w:tc>
            </w:tr>
            <w:tr w:rsidR="00A979E1" w:rsidTr="00D578F4">
              <w:sdt>
                <w:sdtPr>
                  <w:alias w:val="Note taker:"/>
                  <w:tag w:val="Note taker:"/>
                  <w:id w:val="-1961940283"/>
                  <w:placeholder>
                    <w:docPart w:val="188E2E87974347FD9351B37D6A06ED7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A5300F" w:themeColor="accent1"/>
                  </w:tcBorders>
                </w:tcPr>
                <w:p w:rsidR="00A979E1" w:rsidRDefault="00410863" w:rsidP="00410863">
                  <w:pPr>
                    <w:spacing w:after="0"/>
                  </w:pPr>
                  <w:r>
                    <w:t>Sean Breen</w:t>
                  </w:r>
                </w:p>
              </w:tc>
            </w:tr>
            <w:tr w:rsidR="00A979E1" w:rsidTr="00D578F4">
              <w:sdt>
                <w:sdtPr>
                  <w:alias w:val="Timekeeper:"/>
                  <w:tag w:val="Timekeeper:"/>
                  <w:id w:val="2113625791"/>
                  <w:placeholder>
                    <w:docPart w:val="059CDEADAF7C4C1DB7433EC73FF3BE00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A5300F" w:themeColor="accent1"/>
                  </w:tcBorders>
                </w:tcPr>
                <w:p w:rsidR="00A979E1" w:rsidRDefault="0009568D" w:rsidP="0009568D">
                  <w:pPr>
                    <w:spacing w:after="0"/>
                  </w:pPr>
                  <w:r>
                    <w:t>Kieran Plank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7E027C" w:rsidP="00D578F4">
            <w:pPr>
              <w:spacing w:after="0"/>
            </w:pPr>
            <w:r>
              <w:t>Cameron O’Brien</w:t>
            </w:r>
            <w:r w:rsidR="0009568D">
              <w:t xml:space="preserve"> - Absent</w:t>
            </w:r>
          </w:p>
          <w:p w:rsidR="0009568D" w:rsidRDefault="0009568D" w:rsidP="007E027C">
            <w:pPr>
              <w:spacing w:after="0"/>
            </w:pPr>
            <w:r>
              <w:t>Marcin Olesiak - Absent</w:t>
            </w:r>
          </w:p>
        </w:tc>
      </w:tr>
    </w:tbl>
    <w:p w:rsidR="00A979E1" w:rsidRDefault="003857A2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1E5DFA49C7E74B8ABDC71DE9CFB47089"/>
          </w:placeholder>
          <w:temporary/>
          <w:showingPlcHdr/>
          <w15:appearance w15:val="hidden"/>
        </w:sdtPr>
        <w:sdtEndPr/>
        <w:sdtContent>
          <w:r w:rsidR="00A979E1">
            <w:t>Agenda topics</w:t>
          </w:r>
        </w:sdtContent>
      </w:sdt>
    </w:p>
    <w:p w:rsidR="00A979E1" w:rsidRDefault="003857A2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C306E6416AE04C97B1F1CCADC466560D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C87BAF39DCCC4D099B4FE56EFD12E429"/>
          </w:placeholder>
          <w15:appearance w15:val="hidden"/>
        </w:sdtPr>
        <w:sdtEndPr>
          <w:rPr>
            <w:rStyle w:val="DefaultParagraphFont"/>
            <w:i w:val="0"/>
            <w:iCs w:val="0"/>
            <w:color w:val="D55816" w:themeColor="accent2"/>
          </w:rPr>
        </w:sdtEndPr>
        <w:sdtContent>
          <w:r w:rsidR="007E027C">
            <w:rPr>
              <w:rStyle w:val="SubtleEmphasis"/>
            </w:rPr>
            <w:t>30 minutes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3DEFB8ECB5754E2F8C80BAEEF5BD7759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7E027C">
        <w:rPr>
          <w:rStyle w:val="SubtleEmphasis"/>
        </w:rPr>
        <w:t>Proposal Review</w:t>
      </w:r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11854DA2F7E84E53B894C4E18C31EE1C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7E027C">
        <w:rPr>
          <w:rStyle w:val="SubtleEmphasis"/>
        </w:rPr>
        <w:t>Sara</w:t>
      </w:r>
    </w:p>
    <w:p w:rsidR="007E027C" w:rsidRDefault="00236F9E" w:rsidP="007E027C">
      <w:r>
        <w:t>Sara described the scope of the project.</w:t>
      </w:r>
    </w:p>
    <w:p w:rsidR="00236F9E" w:rsidRDefault="00236F9E" w:rsidP="007E027C">
      <w:r>
        <w:t>It was a general feeling that the app should be as game-like as possible.</w:t>
      </w:r>
    </w:p>
    <w:p w:rsidR="00236F9E" w:rsidRDefault="008F3B53" w:rsidP="007E027C">
      <w:r>
        <w:t>Potential login possibilities were discussed to ensure as little information is stored as possible.</w:t>
      </w:r>
    </w:p>
    <w:p w:rsidR="008F3B53" w:rsidRDefault="008F3B53" w:rsidP="007E027C">
      <w:r>
        <w:t>The Android sub team are to store all app data locally rather than on a server.</w:t>
      </w:r>
    </w:p>
    <w:p w:rsidR="008F3B53" w:rsidRDefault="00762E84" w:rsidP="007E027C">
      <w:r>
        <w:t>Version control is to be used to keep the code easy to update for all parties, Sean will oversee this.</w:t>
      </w:r>
    </w:p>
    <w:p w:rsidR="00597FDE" w:rsidRDefault="00653C50" w:rsidP="007E027C">
      <w:r>
        <w:t xml:space="preserve">Sara brought up that we should be using the other modules to think of how best to perform in this project. For </w:t>
      </w:r>
      <w:r w:rsidR="00AC61EF">
        <w:t>example,</w:t>
      </w:r>
      <w:r>
        <w:t xml:space="preserve"> Sean is using a CSS framework in</w:t>
      </w:r>
      <w:r w:rsidR="00216E49">
        <w:t xml:space="preserve"> his</w:t>
      </w:r>
      <w:r>
        <w:t xml:space="preserve"> DWBA</w:t>
      </w:r>
      <w:r w:rsidR="00216E49">
        <w:t xml:space="preserve"> assignment</w:t>
      </w:r>
      <w:r>
        <w:t xml:space="preserve"> so that the Android app and the website look similar.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3857A2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F6EFE8A2F43E44468C5CA82A67331BF8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846AD15F6EE94933B5618FE9C23D3D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E9E697C867BE4B079F715F4E912FFB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C25DAB" w:rsidP="00E52810">
            <w:pPr>
              <w:ind w:left="0"/>
            </w:pPr>
            <w:r>
              <w:t>N/A</w:t>
            </w:r>
          </w:p>
        </w:tc>
        <w:sdt>
          <w:sdtPr>
            <w:alias w:val="Agenda 1, enter presenter name 1:"/>
            <w:tag w:val="Agenda 1, enter presenter name 1:"/>
            <w:id w:val="1861236787"/>
            <w:placeholder>
              <w:docPart w:val="F4DC69327E32462696E6B5E31512F6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Presenter Name</w:t>
                </w:r>
              </w:p>
            </w:tc>
          </w:sdtContent>
        </w:sdt>
        <w:sdt>
          <w:sdtPr>
            <w:alias w:val="Agenda 1, enter date and time 1:"/>
            <w:tag w:val="Agenda 1, enter date and time 1:"/>
            <w:id w:val="-1225757883"/>
            <w:placeholder>
              <w:docPart w:val="0BFF93C11A3A4D3CB5D1D597451F055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pPr>
                  <w:ind w:left="0"/>
                </w:pPr>
                <w:r w:rsidRPr="00E52810">
                  <w:t>Date | time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:rsidR="00A979E1" w:rsidRPr="00E52810" w:rsidRDefault="00A979E1" w:rsidP="00E52810">
            <w:pPr>
              <w:ind w:left="0"/>
            </w:pPr>
          </w:p>
        </w:tc>
      </w:tr>
    </w:tbl>
    <w:p w:rsidR="00A979E1" w:rsidRDefault="003857A2" w:rsidP="00A979E1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6204A16462CB445F89A5C2711A1C5C09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29A963A94E3C42D9ADD97E5BC7D68ACF"/>
          </w:placeholder>
          <w15:appearance w15:val="hidden"/>
        </w:sdtPr>
        <w:sdtEndPr>
          <w:rPr>
            <w:rStyle w:val="DefaultParagraphFont"/>
            <w:i w:val="0"/>
            <w:iCs w:val="0"/>
            <w:color w:val="D55816" w:themeColor="accent2"/>
          </w:rPr>
        </w:sdtEndPr>
        <w:sdtContent>
          <w:r w:rsidR="007E027C">
            <w:rPr>
              <w:rStyle w:val="SubtleEmphasis"/>
            </w:rPr>
            <w:t>15 minutes</w:t>
          </w:r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B01725AF01E04B319554846AE4AD2352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8A3174">
        <w:rPr>
          <w:rStyle w:val="SubtleEmphasis"/>
        </w:rPr>
        <w:t>Delegation of tasks</w:t>
      </w:r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71058692C6FD480B8047B69F60AFBF4D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22231A" w:rsidRPr="0022231A">
        <w:rPr>
          <w:rStyle w:val="SubtleEmphasis"/>
        </w:rPr>
        <w:t>Sara</w:t>
      </w:r>
    </w:p>
    <w:p w:rsidR="00A979E1" w:rsidRDefault="00302AD5" w:rsidP="00A979E1">
      <w:r w:rsidRPr="00302AD5">
        <w:t>Sean</w:t>
      </w:r>
      <w:r>
        <w:t>: Version Control/Website Development/Design</w:t>
      </w:r>
    </w:p>
    <w:p w:rsidR="00302AD5" w:rsidRDefault="00302AD5" w:rsidP="00A979E1">
      <w:r>
        <w:t>Sara: App Development/Team Lead/Documentation/Design/Task Assignment</w:t>
      </w:r>
    </w:p>
    <w:p w:rsidR="00302AD5" w:rsidRDefault="00302AD5" w:rsidP="00A979E1">
      <w:r>
        <w:t>Marcin: Time Management/App Development/Design</w:t>
      </w:r>
    </w:p>
    <w:p w:rsidR="00302AD5" w:rsidRDefault="00302AD5" w:rsidP="00A979E1">
      <w:r>
        <w:t>Kieran: Documentation/App Development/Design/Testing</w:t>
      </w:r>
    </w:p>
    <w:p w:rsidR="00A979E1" w:rsidRDefault="00302AD5" w:rsidP="00955700">
      <w:r>
        <w:t>Cameron: Website Development/File Manager for pre-coding phase/Design/Testing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A979E1" w:rsidRPr="00E52810" w:rsidRDefault="003857A2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95D5006230354638B689710662A224C3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387425380D14452C89C13DF1706EB8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0ED0AF073EFC443198F9F5741F1819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0331CA" w:rsidP="00E52810">
            <w:pPr>
              <w:ind w:left="0"/>
            </w:pPr>
            <w:r>
              <w:t>Sarah to send copy of minute template to everyone</w:t>
            </w:r>
          </w:p>
        </w:tc>
        <w:tc>
          <w:tcPr>
            <w:tcW w:w="2250" w:type="dxa"/>
          </w:tcPr>
          <w:p w:rsidR="00A979E1" w:rsidRPr="00E52810" w:rsidRDefault="000331CA" w:rsidP="00E52810">
            <w:pPr>
              <w:ind w:left="0"/>
            </w:pPr>
            <w:r>
              <w:t>Sara Pattinson</w:t>
            </w:r>
          </w:p>
        </w:tc>
        <w:tc>
          <w:tcPr>
            <w:tcW w:w="2250" w:type="dxa"/>
          </w:tcPr>
          <w:p w:rsidR="00A979E1" w:rsidRPr="00E52810" w:rsidRDefault="007B2659" w:rsidP="00E52810">
            <w:pPr>
              <w:ind w:left="0"/>
            </w:pPr>
            <w:r>
              <w:t>For next meeting</w:t>
            </w:r>
            <w:bookmarkStart w:id="0" w:name="_GoBack"/>
            <w:bookmarkEnd w:id="0"/>
          </w:p>
        </w:tc>
      </w:tr>
      <w:tr w:rsidR="00A979E1" w:rsidRPr="00E52810" w:rsidTr="00557792">
        <w:tc>
          <w:tcPr>
            <w:tcW w:w="6300" w:type="dxa"/>
          </w:tcPr>
          <w:p w:rsidR="00DF0580" w:rsidRDefault="00DF0580" w:rsidP="00E52810">
            <w:pPr>
              <w:ind w:left="0"/>
            </w:pPr>
            <w:r>
              <w:t xml:space="preserve">Ensure all parties not present are happy with </w:t>
            </w:r>
          </w:p>
          <w:p w:rsidR="00A979E1" w:rsidRPr="00E52810" w:rsidRDefault="00DF0580" w:rsidP="00E52810">
            <w:pPr>
              <w:ind w:left="0"/>
            </w:pPr>
            <w:r>
              <w:t>delegated roles.</w:t>
            </w:r>
          </w:p>
        </w:tc>
        <w:tc>
          <w:tcPr>
            <w:tcW w:w="2250" w:type="dxa"/>
          </w:tcPr>
          <w:p w:rsidR="00A979E1" w:rsidRPr="00E52810" w:rsidRDefault="0030469E" w:rsidP="00E52810">
            <w:pPr>
              <w:ind w:left="0"/>
            </w:pPr>
            <w:r>
              <w:t>Sara Pattinson</w:t>
            </w:r>
          </w:p>
        </w:tc>
        <w:tc>
          <w:tcPr>
            <w:tcW w:w="2250" w:type="dxa"/>
          </w:tcPr>
          <w:p w:rsidR="00A979E1" w:rsidRPr="00E52810" w:rsidRDefault="007B2659" w:rsidP="00E52810">
            <w:pPr>
              <w:ind w:left="0"/>
            </w:pPr>
            <w:r>
              <w:t>For next meeting</w:t>
            </w:r>
          </w:p>
        </w:tc>
      </w:tr>
      <w:tr w:rsidR="0062584A" w:rsidRPr="00E52810" w:rsidTr="0062584A">
        <w:tc>
          <w:tcPr>
            <w:tcW w:w="6300" w:type="dxa"/>
          </w:tcPr>
          <w:p w:rsidR="0062584A" w:rsidRPr="00E52810" w:rsidRDefault="0062584A" w:rsidP="00943EF2">
            <w:pPr>
              <w:ind w:left="0"/>
            </w:pPr>
            <w:r>
              <w:t>Database and Design plans due</w:t>
            </w:r>
          </w:p>
        </w:tc>
        <w:tc>
          <w:tcPr>
            <w:tcW w:w="2250" w:type="dxa"/>
          </w:tcPr>
          <w:p w:rsidR="0062584A" w:rsidRPr="00E52810" w:rsidRDefault="0062584A" w:rsidP="00943EF2">
            <w:pPr>
              <w:ind w:left="0"/>
            </w:pPr>
            <w:r>
              <w:t>All</w:t>
            </w:r>
          </w:p>
        </w:tc>
        <w:tc>
          <w:tcPr>
            <w:tcW w:w="2250" w:type="dxa"/>
          </w:tcPr>
          <w:p w:rsidR="0062584A" w:rsidRPr="00E52810" w:rsidRDefault="0062584A" w:rsidP="00943EF2">
            <w:pPr>
              <w:ind w:left="0"/>
            </w:pPr>
            <w:r>
              <w:t>January</w:t>
            </w:r>
          </w:p>
        </w:tc>
      </w:tr>
    </w:tbl>
    <w:p w:rsidR="007E027C" w:rsidRDefault="007E027C" w:rsidP="00E52810"/>
    <w:p w:rsidR="0017681F" w:rsidRPr="00D40846" w:rsidRDefault="0089223A" w:rsidP="00E52810">
      <w:pPr>
        <w:rPr>
          <w:rFonts w:asciiTheme="majorHAnsi" w:hAnsiTheme="majorHAnsi"/>
          <w:color w:val="D55816" w:themeColor="accent2"/>
        </w:rPr>
      </w:pPr>
      <w:r w:rsidRPr="00D40846">
        <w:rPr>
          <w:rFonts w:asciiTheme="majorHAnsi" w:hAnsiTheme="majorHAnsi"/>
          <w:color w:val="D55816" w:themeColor="accent2"/>
        </w:rPr>
        <w:t>Next meeting to be held on the 14</w:t>
      </w:r>
      <w:r w:rsidRPr="00D40846">
        <w:rPr>
          <w:rFonts w:asciiTheme="majorHAnsi" w:hAnsiTheme="majorHAnsi"/>
          <w:color w:val="D55816" w:themeColor="accent2"/>
          <w:vertAlign w:val="superscript"/>
        </w:rPr>
        <w:t>th</w:t>
      </w:r>
      <w:r w:rsidRPr="00D40846">
        <w:rPr>
          <w:rFonts w:asciiTheme="majorHAnsi" w:hAnsiTheme="majorHAnsi"/>
          <w:color w:val="D55816" w:themeColor="accent2"/>
        </w:rPr>
        <w:t xml:space="preserve"> of November in room 201, time still to be decided.</w:t>
      </w:r>
    </w:p>
    <w:sectPr w:rsidR="0017681F" w:rsidRPr="00D40846" w:rsidSect="008C600F">
      <w:footerReference w:type="default" r:id="rId9"/>
      <w:pgSz w:w="12240" w:h="15840"/>
      <w:pgMar w:top="284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7A2" w:rsidRDefault="003857A2">
      <w:pPr>
        <w:spacing w:after="0"/>
      </w:pPr>
      <w:r>
        <w:separator/>
      </w:r>
    </w:p>
  </w:endnote>
  <w:endnote w:type="continuationSeparator" w:id="0">
    <w:p w:rsidR="003857A2" w:rsidRDefault="003857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B265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7A2" w:rsidRDefault="003857A2">
      <w:pPr>
        <w:spacing w:after="0"/>
      </w:pPr>
      <w:r>
        <w:separator/>
      </w:r>
    </w:p>
  </w:footnote>
  <w:footnote w:type="continuationSeparator" w:id="0">
    <w:p w:rsidR="003857A2" w:rsidRDefault="003857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63"/>
    <w:rsid w:val="000331CA"/>
    <w:rsid w:val="00070820"/>
    <w:rsid w:val="0009568D"/>
    <w:rsid w:val="001005E5"/>
    <w:rsid w:val="00107A25"/>
    <w:rsid w:val="001118FD"/>
    <w:rsid w:val="00152CC8"/>
    <w:rsid w:val="0017681F"/>
    <w:rsid w:val="001B0E37"/>
    <w:rsid w:val="001C4546"/>
    <w:rsid w:val="00212DD6"/>
    <w:rsid w:val="00216E49"/>
    <w:rsid w:val="0022231A"/>
    <w:rsid w:val="00236F9E"/>
    <w:rsid w:val="002B6C94"/>
    <w:rsid w:val="002E7469"/>
    <w:rsid w:val="002F4ABE"/>
    <w:rsid w:val="00302AD5"/>
    <w:rsid w:val="0030469E"/>
    <w:rsid w:val="003857A2"/>
    <w:rsid w:val="003B1BCE"/>
    <w:rsid w:val="003C1B81"/>
    <w:rsid w:val="003C6B6C"/>
    <w:rsid w:val="00410863"/>
    <w:rsid w:val="0041439B"/>
    <w:rsid w:val="00444D8F"/>
    <w:rsid w:val="0052642B"/>
    <w:rsid w:val="00557792"/>
    <w:rsid w:val="00597FDE"/>
    <w:rsid w:val="005E7D19"/>
    <w:rsid w:val="0062584A"/>
    <w:rsid w:val="00627FC3"/>
    <w:rsid w:val="00653C50"/>
    <w:rsid w:val="0066086F"/>
    <w:rsid w:val="00672A6F"/>
    <w:rsid w:val="006928B4"/>
    <w:rsid w:val="006D571F"/>
    <w:rsid w:val="006F5A3F"/>
    <w:rsid w:val="00714174"/>
    <w:rsid w:val="007253CC"/>
    <w:rsid w:val="00762E84"/>
    <w:rsid w:val="007B2659"/>
    <w:rsid w:val="007E027C"/>
    <w:rsid w:val="00804D69"/>
    <w:rsid w:val="008159DC"/>
    <w:rsid w:val="008431CB"/>
    <w:rsid w:val="00862CB3"/>
    <w:rsid w:val="0089223A"/>
    <w:rsid w:val="008A3174"/>
    <w:rsid w:val="008C600F"/>
    <w:rsid w:val="008E2FAF"/>
    <w:rsid w:val="008F3B53"/>
    <w:rsid w:val="0093449B"/>
    <w:rsid w:val="00955700"/>
    <w:rsid w:val="009916AE"/>
    <w:rsid w:val="009F0472"/>
    <w:rsid w:val="00A102C4"/>
    <w:rsid w:val="00A979E1"/>
    <w:rsid w:val="00AC61EF"/>
    <w:rsid w:val="00B45E12"/>
    <w:rsid w:val="00B66D97"/>
    <w:rsid w:val="00C25DAB"/>
    <w:rsid w:val="00C9013A"/>
    <w:rsid w:val="00CB50F2"/>
    <w:rsid w:val="00CF5C61"/>
    <w:rsid w:val="00D40846"/>
    <w:rsid w:val="00D6466C"/>
    <w:rsid w:val="00D90A37"/>
    <w:rsid w:val="00DC2307"/>
    <w:rsid w:val="00DF0580"/>
    <w:rsid w:val="00E52810"/>
    <w:rsid w:val="00E70F21"/>
    <w:rsid w:val="00EB43FE"/>
    <w:rsid w:val="00F45ED3"/>
    <w:rsid w:val="00F560A1"/>
    <w:rsid w:val="00FC130B"/>
    <w:rsid w:val="00F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A64E0"/>
  <w15:chartTrackingRefBased/>
  <w15:docId w15:val="{26D6DCE3-30A6-4C3A-976E-3579765B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E19825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E1982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D5581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7B230B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7B230B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E1982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D5581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A5300F" w:themeColor="accent1" w:frame="1"/>
        <w:left w:val="single" w:sz="2" w:space="10" w:color="A5300F" w:themeColor="accent1" w:frame="1"/>
        <w:bottom w:val="single" w:sz="2" w:space="10" w:color="A5300F" w:themeColor="accent1" w:frame="1"/>
        <w:right w:val="single" w:sz="2" w:space="10" w:color="A5300F" w:themeColor="accent1" w:frame="1"/>
      </w:pBdr>
      <w:ind w:left="1152" w:right="1152"/>
    </w:pPr>
    <w:rPr>
      <w:rFonts w:eastAsiaTheme="minorEastAsia"/>
      <w:i/>
      <w:iCs/>
      <w:color w:val="A5300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</w:rPr>
      <w:tblPr/>
      <w:tcPr>
        <w:shd w:val="clear" w:color="auto" w:fill="F49E8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9E8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</w:rPr>
      <w:tblPr/>
      <w:tcPr>
        <w:shd w:val="clear" w:color="auto" w:fill="F4BA9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A9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</w:rPr>
      <w:tblPr/>
      <w:tcPr>
        <w:shd w:val="clear" w:color="auto" w:fill="F3D5A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D5A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</w:rPr>
      <w:tblPr/>
      <w:tcPr>
        <w:shd w:val="clear" w:color="auto" w:fill="DFD7C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D7C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</w:rPr>
      <w:tblPr/>
      <w:tcPr>
        <w:shd w:val="clear" w:color="auto" w:fill="CFBDB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DB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</w:rPr>
      <w:tblPr/>
      <w:tcPr>
        <w:shd w:val="clear" w:color="auto" w:fill="E1CA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A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7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E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4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7E5A" w:themeFill="accent4" w:themeFillShade="CC"/>
      </w:tcPr>
    </w:tblStylePr>
    <w:tblStylePr w:type="lastRow">
      <w:rPr>
        <w:b/>
        <w:bCs/>
        <w:color w:val="967E5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5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7919" w:themeFill="accent3" w:themeFillShade="CC"/>
      </w:tcPr>
    </w:tblStylePr>
    <w:tblStylePr w:type="lastRow">
      <w:rPr>
        <w:b/>
        <w:bCs/>
        <w:color w:val="B7791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EE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633A" w:themeFill="accent6" w:themeFillShade="CC"/>
      </w:tcPr>
    </w:tblStylePr>
    <w:tblStylePr w:type="lastRow">
      <w:rPr>
        <w:b/>
        <w:bCs/>
        <w:color w:val="8E633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2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4B41" w:themeFill="accent5" w:themeFillShade="CC"/>
      </w:tcPr>
    </w:tblStylePr>
    <w:tblStylePr w:type="lastRow">
      <w:rPr>
        <w:b/>
        <w:bCs/>
        <w:color w:val="654B4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1C0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1C09" w:themeColor="accent1" w:themeShade="99"/>
          <w:insideV w:val="nil"/>
        </w:tcBorders>
        <w:shd w:val="clear" w:color="auto" w:fill="631C0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C09" w:themeFill="accent1" w:themeFillShade="99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1866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34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F340D" w:themeColor="accent2" w:themeShade="99"/>
          <w:insideV w:val="nil"/>
        </w:tcBorders>
        <w:shd w:val="clear" w:color="auto" w:fill="7F34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99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2A98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19C7D" w:themeColor="accent4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5B1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5B13" w:themeColor="accent3" w:themeShade="99"/>
          <w:insideV w:val="nil"/>
        </w:tcBorders>
        <w:shd w:val="clear" w:color="auto" w:fill="895B1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5B13" w:themeFill="accent3" w:themeFillShade="99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9825" w:themeColor="accent3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5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5E4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5E44" w:themeColor="accent4" w:themeShade="99"/>
          <w:insideV w:val="nil"/>
        </w:tcBorders>
        <w:shd w:val="clear" w:color="auto" w:fill="715E4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E44" w:themeFill="accent4" w:themeFillShade="99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8CD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7D49" w:themeColor="accent6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8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831" w:themeColor="accent5" w:themeShade="99"/>
          <w:insideV w:val="nil"/>
        </w:tcBorders>
        <w:shd w:val="clear" w:color="auto" w:fill="4C38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831" w:themeFill="accent5" w:themeFillShade="99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4ADA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F5F52" w:themeColor="accent5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2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4A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4A2B" w:themeColor="accent6" w:themeShade="99"/>
          <w:insideV w:val="nil"/>
        </w:tcBorders>
        <w:shd w:val="clear" w:color="auto" w:fill="6A4A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4A2B" w:themeFill="accent6" w:themeFillShade="99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D9BE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70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230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2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411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4B0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711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4E3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76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2F2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73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3E2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5D3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4BA9B" w:themeColor="accent2" w:themeTint="66"/>
        <w:left w:val="single" w:sz="4" w:space="0" w:color="F4BA9B" w:themeColor="accent2" w:themeTint="66"/>
        <w:bottom w:val="single" w:sz="4" w:space="0" w:color="F4BA9B" w:themeColor="accent2" w:themeTint="66"/>
        <w:right w:val="single" w:sz="4" w:space="0" w:color="F4BA9B" w:themeColor="accent2" w:themeTint="66"/>
        <w:insideH w:val="single" w:sz="4" w:space="0" w:color="F4BA9B" w:themeColor="accent2" w:themeTint="66"/>
        <w:insideV w:val="single" w:sz="4" w:space="0" w:color="F4BA9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3D5A7" w:themeColor="accent3" w:themeTint="66"/>
        <w:left w:val="single" w:sz="4" w:space="0" w:color="F3D5A7" w:themeColor="accent3" w:themeTint="66"/>
        <w:bottom w:val="single" w:sz="4" w:space="0" w:color="F3D5A7" w:themeColor="accent3" w:themeTint="66"/>
        <w:right w:val="single" w:sz="4" w:space="0" w:color="F3D5A7" w:themeColor="accent3" w:themeTint="66"/>
        <w:insideH w:val="single" w:sz="4" w:space="0" w:color="F3D5A7" w:themeColor="accent3" w:themeTint="66"/>
        <w:insideV w:val="single" w:sz="4" w:space="0" w:color="F3D5A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DFD7CA" w:themeColor="accent4" w:themeTint="66"/>
        <w:left w:val="single" w:sz="4" w:space="0" w:color="DFD7CA" w:themeColor="accent4" w:themeTint="66"/>
        <w:bottom w:val="single" w:sz="4" w:space="0" w:color="DFD7CA" w:themeColor="accent4" w:themeTint="66"/>
        <w:right w:val="single" w:sz="4" w:space="0" w:color="DFD7CA" w:themeColor="accent4" w:themeTint="66"/>
        <w:insideH w:val="single" w:sz="4" w:space="0" w:color="DFD7CA" w:themeColor="accent4" w:themeTint="66"/>
        <w:insideV w:val="single" w:sz="4" w:space="0" w:color="DFD7C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CFBDB5" w:themeColor="accent5" w:themeTint="66"/>
        <w:left w:val="single" w:sz="4" w:space="0" w:color="CFBDB5" w:themeColor="accent5" w:themeTint="66"/>
        <w:bottom w:val="single" w:sz="4" w:space="0" w:color="CFBDB5" w:themeColor="accent5" w:themeTint="66"/>
        <w:right w:val="single" w:sz="4" w:space="0" w:color="CFBDB5" w:themeColor="accent5" w:themeTint="66"/>
        <w:insideH w:val="single" w:sz="4" w:space="0" w:color="CFBDB5" w:themeColor="accent5" w:themeTint="66"/>
        <w:insideV w:val="single" w:sz="4" w:space="0" w:color="CFBDB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1CAB5" w:themeColor="accent6" w:themeTint="66"/>
        <w:left w:val="single" w:sz="4" w:space="0" w:color="E1CAB5" w:themeColor="accent6" w:themeTint="66"/>
        <w:bottom w:val="single" w:sz="4" w:space="0" w:color="E1CAB5" w:themeColor="accent6" w:themeTint="66"/>
        <w:right w:val="single" w:sz="4" w:space="0" w:color="E1CAB5" w:themeColor="accent6" w:themeTint="66"/>
        <w:insideH w:val="single" w:sz="4" w:space="0" w:color="E1CAB5" w:themeColor="accent6" w:themeTint="66"/>
        <w:insideV w:val="single" w:sz="4" w:space="0" w:color="E1CA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EE6D49" w:themeColor="accent1" w:themeTint="99"/>
        <w:bottom w:val="single" w:sz="2" w:space="0" w:color="EE6D49" w:themeColor="accent1" w:themeTint="99"/>
        <w:insideH w:val="single" w:sz="2" w:space="0" w:color="EE6D49" w:themeColor="accent1" w:themeTint="99"/>
        <w:insideV w:val="single" w:sz="2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6D4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EF9769" w:themeColor="accent2" w:themeTint="99"/>
        <w:bottom w:val="single" w:sz="2" w:space="0" w:color="EF9769" w:themeColor="accent2" w:themeTint="99"/>
        <w:insideH w:val="single" w:sz="2" w:space="0" w:color="EF9769" w:themeColor="accent2" w:themeTint="99"/>
        <w:insideV w:val="single" w:sz="2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976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976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EDC07C" w:themeColor="accent3" w:themeTint="99"/>
        <w:bottom w:val="single" w:sz="2" w:space="0" w:color="EDC07C" w:themeColor="accent3" w:themeTint="99"/>
        <w:insideH w:val="single" w:sz="2" w:space="0" w:color="EDC07C" w:themeColor="accent3" w:themeTint="99"/>
        <w:insideV w:val="single" w:sz="2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C07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0C3B0" w:themeColor="accent4" w:themeTint="99"/>
        <w:bottom w:val="single" w:sz="2" w:space="0" w:color="D0C3B0" w:themeColor="accent4" w:themeTint="99"/>
        <w:insideH w:val="single" w:sz="2" w:space="0" w:color="D0C3B0" w:themeColor="accent4" w:themeTint="99"/>
        <w:insideV w:val="single" w:sz="2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C3B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C3B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B89C91" w:themeColor="accent5" w:themeTint="99"/>
        <w:bottom w:val="single" w:sz="2" w:space="0" w:color="B89C91" w:themeColor="accent5" w:themeTint="99"/>
        <w:insideH w:val="single" w:sz="2" w:space="0" w:color="B89C91" w:themeColor="accent5" w:themeTint="99"/>
        <w:insideV w:val="single" w:sz="2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C9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C9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1B090" w:themeColor="accent6" w:themeTint="99"/>
        <w:bottom w:val="single" w:sz="2" w:space="0" w:color="D1B090" w:themeColor="accent6" w:themeTint="99"/>
        <w:insideH w:val="single" w:sz="2" w:space="0" w:color="D1B090" w:themeColor="accent6" w:themeTint="99"/>
        <w:insideV w:val="single" w:sz="2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B0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B0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bottom w:val="single" w:sz="4" w:space="0" w:color="D0C3B0" w:themeColor="accent4" w:themeTint="99"/>
        </w:tcBorders>
      </w:tcPr>
    </w:tblStylePr>
    <w:tblStylePr w:type="nwCell">
      <w:tblPr/>
      <w:tcPr>
        <w:tcBorders>
          <w:bottom w:val="single" w:sz="4" w:space="0" w:color="D0C3B0" w:themeColor="accent4" w:themeTint="99"/>
        </w:tcBorders>
      </w:tcPr>
    </w:tblStylePr>
    <w:tblStylePr w:type="seCell">
      <w:tblPr/>
      <w:tcPr>
        <w:tcBorders>
          <w:top w:val="single" w:sz="4" w:space="0" w:color="D0C3B0" w:themeColor="accent4" w:themeTint="99"/>
        </w:tcBorders>
      </w:tcPr>
    </w:tblStylePr>
    <w:tblStylePr w:type="swCell">
      <w:tblPr/>
      <w:tcPr>
        <w:tcBorders>
          <w:top w:val="single" w:sz="4" w:space="0" w:color="D0C3B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bottom w:val="single" w:sz="4" w:space="0" w:color="B89C91" w:themeColor="accent5" w:themeTint="99"/>
        </w:tcBorders>
      </w:tcPr>
    </w:tblStylePr>
    <w:tblStylePr w:type="nwCell">
      <w:tblPr/>
      <w:tcPr>
        <w:tcBorders>
          <w:bottom w:val="single" w:sz="4" w:space="0" w:color="B89C91" w:themeColor="accent5" w:themeTint="99"/>
        </w:tcBorders>
      </w:tcPr>
    </w:tblStylePr>
    <w:tblStylePr w:type="seCell">
      <w:tblPr/>
      <w:tcPr>
        <w:tcBorders>
          <w:top w:val="single" w:sz="4" w:space="0" w:color="B89C91" w:themeColor="accent5" w:themeTint="99"/>
        </w:tcBorders>
      </w:tcPr>
    </w:tblStylePr>
    <w:tblStylePr w:type="swCell">
      <w:tblPr/>
      <w:tcPr>
        <w:tcBorders>
          <w:top w:val="single" w:sz="4" w:space="0" w:color="B89C9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bottom w:val="single" w:sz="4" w:space="0" w:color="D1B090" w:themeColor="accent6" w:themeTint="99"/>
        </w:tcBorders>
      </w:tcPr>
    </w:tblStylePr>
    <w:tblStylePr w:type="nwCell">
      <w:tblPr/>
      <w:tcPr>
        <w:tcBorders>
          <w:bottom w:val="single" w:sz="4" w:space="0" w:color="D1B090" w:themeColor="accent6" w:themeTint="99"/>
        </w:tcBorders>
      </w:tcPr>
    </w:tblStylePr>
    <w:tblStylePr w:type="seCell">
      <w:tblPr/>
      <w:tcPr>
        <w:tcBorders>
          <w:top w:val="single" w:sz="4" w:space="0" w:color="D1B090" w:themeColor="accent6" w:themeTint="99"/>
        </w:tcBorders>
      </w:tcPr>
    </w:tblStylePr>
    <w:tblStylePr w:type="swCell">
      <w:tblPr/>
      <w:tcPr>
        <w:tcBorders>
          <w:top w:val="single" w:sz="4" w:space="0" w:color="D1B09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9C7D" w:themeColor="accent4"/>
          <w:left w:val="single" w:sz="4" w:space="0" w:color="B19C7D" w:themeColor="accent4"/>
          <w:bottom w:val="single" w:sz="4" w:space="0" w:color="B19C7D" w:themeColor="accent4"/>
          <w:right w:val="single" w:sz="4" w:space="0" w:color="B19C7D" w:themeColor="accent4"/>
          <w:insideH w:val="nil"/>
          <w:insideV w:val="nil"/>
        </w:tcBorders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0F" w:themeFill="accent1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49E8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4BA9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9825" w:themeFill="accent3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3D5A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9C7D" w:themeFill="accent4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FD7C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FBDB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7D49" w:themeFill="accent6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E1CA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bottom w:val="single" w:sz="4" w:space="0" w:color="EE6D49" w:themeColor="accent1" w:themeTint="99"/>
        </w:tcBorders>
      </w:tcPr>
    </w:tblStylePr>
    <w:tblStylePr w:type="nwCell">
      <w:tblPr/>
      <w:tcPr>
        <w:tcBorders>
          <w:bottom w:val="single" w:sz="4" w:space="0" w:color="EE6D49" w:themeColor="accent1" w:themeTint="99"/>
        </w:tcBorders>
      </w:tcPr>
    </w:tblStylePr>
    <w:tblStylePr w:type="seCell">
      <w:tblPr/>
      <w:tcPr>
        <w:tcBorders>
          <w:top w:val="single" w:sz="4" w:space="0" w:color="EE6D49" w:themeColor="accent1" w:themeTint="99"/>
        </w:tcBorders>
      </w:tcPr>
    </w:tblStylePr>
    <w:tblStylePr w:type="swCell">
      <w:tblPr/>
      <w:tcPr>
        <w:tcBorders>
          <w:top w:val="single" w:sz="4" w:space="0" w:color="EE6D4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bottom w:val="single" w:sz="4" w:space="0" w:color="EF9769" w:themeColor="accent2" w:themeTint="99"/>
        </w:tcBorders>
      </w:tcPr>
    </w:tblStylePr>
    <w:tblStylePr w:type="nwCell">
      <w:tblPr/>
      <w:tcPr>
        <w:tcBorders>
          <w:bottom w:val="single" w:sz="4" w:space="0" w:color="EF9769" w:themeColor="accent2" w:themeTint="99"/>
        </w:tcBorders>
      </w:tcPr>
    </w:tblStylePr>
    <w:tblStylePr w:type="seCell">
      <w:tblPr/>
      <w:tcPr>
        <w:tcBorders>
          <w:top w:val="single" w:sz="4" w:space="0" w:color="EF9769" w:themeColor="accent2" w:themeTint="99"/>
        </w:tcBorders>
      </w:tcPr>
    </w:tblStylePr>
    <w:tblStylePr w:type="swCell">
      <w:tblPr/>
      <w:tcPr>
        <w:tcBorders>
          <w:top w:val="single" w:sz="4" w:space="0" w:color="EF976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  <w:insideV w:val="single" w:sz="4" w:space="0" w:color="EDC07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bottom w:val="single" w:sz="4" w:space="0" w:color="EDC07C" w:themeColor="accent3" w:themeTint="99"/>
        </w:tcBorders>
      </w:tcPr>
    </w:tblStylePr>
    <w:tblStylePr w:type="nwCell">
      <w:tblPr/>
      <w:tcPr>
        <w:tcBorders>
          <w:bottom w:val="single" w:sz="4" w:space="0" w:color="EDC07C" w:themeColor="accent3" w:themeTint="99"/>
        </w:tcBorders>
      </w:tcPr>
    </w:tblStylePr>
    <w:tblStylePr w:type="seCell">
      <w:tblPr/>
      <w:tcPr>
        <w:tcBorders>
          <w:top w:val="single" w:sz="4" w:space="0" w:color="EDC07C" w:themeColor="accent3" w:themeTint="99"/>
        </w:tcBorders>
      </w:tcPr>
    </w:tblStylePr>
    <w:tblStylePr w:type="swCell">
      <w:tblPr/>
      <w:tcPr>
        <w:tcBorders>
          <w:top w:val="single" w:sz="4" w:space="0" w:color="EDC07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bottom w:val="single" w:sz="4" w:space="0" w:color="D0C3B0" w:themeColor="accent4" w:themeTint="99"/>
        </w:tcBorders>
      </w:tcPr>
    </w:tblStylePr>
    <w:tblStylePr w:type="nwCell">
      <w:tblPr/>
      <w:tcPr>
        <w:tcBorders>
          <w:bottom w:val="single" w:sz="4" w:space="0" w:color="D0C3B0" w:themeColor="accent4" w:themeTint="99"/>
        </w:tcBorders>
      </w:tcPr>
    </w:tblStylePr>
    <w:tblStylePr w:type="seCell">
      <w:tblPr/>
      <w:tcPr>
        <w:tcBorders>
          <w:top w:val="single" w:sz="4" w:space="0" w:color="D0C3B0" w:themeColor="accent4" w:themeTint="99"/>
        </w:tcBorders>
      </w:tcPr>
    </w:tblStylePr>
    <w:tblStylePr w:type="swCell">
      <w:tblPr/>
      <w:tcPr>
        <w:tcBorders>
          <w:top w:val="single" w:sz="4" w:space="0" w:color="D0C3B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bottom w:val="single" w:sz="4" w:space="0" w:color="B89C91" w:themeColor="accent5" w:themeTint="99"/>
        </w:tcBorders>
      </w:tcPr>
    </w:tblStylePr>
    <w:tblStylePr w:type="nwCell">
      <w:tblPr/>
      <w:tcPr>
        <w:tcBorders>
          <w:bottom w:val="single" w:sz="4" w:space="0" w:color="B89C91" w:themeColor="accent5" w:themeTint="99"/>
        </w:tcBorders>
      </w:tcPr>
    </w:tblStylePr>
    <w:tblStylePr w:type="seCell">
      <w:tblPr/>
      <w:tcPr>
        <w:tcBorders>
          <w:top w:val="single" w:sz="4" w:space="0" w:color="B89C91" w:themeColor="accent5" w:themeTint="99"/>
        </w:tcBorders>
      </w:tcPr>
    </w:tblStylePr>
    <w:tblStylePr w:type="swCell">
      <w:tblPr/>
      <w:tcPr>
        <w:tcBorders>
          <w:top w:val="single" w:sz="4" w:space="0" w:color="B89C9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bottom w:val="single" w:sz="4" w:space="0" w:color="D1B090" w:themeColor="accent6" w:themeTint="99"/>
        </w:tcBorders>
      </w:tcPr>
    </w:tblStylePr>
    <w:tblStylePr w:type="nwCell">
      <w:tblPr/>
      <w:tcPr>
        <w:tcBorders>
          <w:bottom w:val="single" w:sz="4" w:space="0" w:color="D1B090" w:themeColor="accent6" w:themeTint="99"/>
        </w:tcBorders>
      </w:tcPr>
    </w:tblStylePr>
    <w:tblStylePr w:type="seCell">
      <w:tblPr/>
      <w:tcPr>
        <w:tcBorders>
          <w:top w:val="single" w:sz="4" w:space="0" w:color="D1B090" w:themeColor="accent6" w:themeTint="99"/>
        </w:tcBorders>
      </w:tcPr>
    </w:tblStylePr>
    <w:tblStylePr w:type="swCell">
      <w:tblPr/>
      <w:tcPr>
        <w:tcBorders>
          <w:top w:val="single" w:sz="4" w:space="0" w:color="D1B090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E19825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D5581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7B230B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7B230B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511707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511707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7B230B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7B230B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1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  <w:shd w:val="clear" w:color="auto" w:fill="F8D4C1" w:themeFill="accent2" w:themeFillTint="3F"/>
      </w:tcPr>
    </w:tblStylePr>
    <w:tblStylePr w:type="band2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1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  <w:shd w:val="clear" w:color="auto" w:fill="F7E5C9" w:themeFill="accent3" w:themeFillTint="3F"/>
      </w:tcPr>
    </w:tblStylePr>
    <w:tblStylePr w:type="band2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1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  <w:shd w:val="clear" w:color="auto" w:fill="EBE6DE" w:themeFill="accent4" w:themeFillTint="3F"/>
      </w:tcPr>
    </w:tblStylePr>
    <w:tblStylePr w:type="band2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1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  <w:shd w:val="clear" w:color="auto" w:fill="ECDED1" w:themeFill="accent6" w:themeFillTint="3F"/>
      </w:tcPr>
    </w:tblStylePr>
    <w:tblStylePr w:type="band2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976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C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1B0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bottom w:val="single" w:sz="4" w:space="0" w:color="EE6D49" w:themeColor="accent1" w:themeTint="99"/>
        <w:insideH w:val="single" w:sz="4" w:space="0" w:color="EE6D4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bottom w:val="single" w:sz="4" w:space="0" w:color="EF9769" w:themeColor="accent2" w:themeTint="99"/>
        <w:insideH w:val="single" w:sz="4" w:space="0" w:color="EF976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bottom w:val="single" w:sz="4" w:space="0" w:color="EDC07C" w:themeColor="accent3" w:themeTint="99"/>
        <w:insideH w:val="single" w:sz="4" w:space="0" w:color="EDC07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bottom w:val="single" w:sz="4" w:space="0" w:color="D0C3B0" w:themeColor="accent4" w:themeTint="99"/>
        <w:insideH w:val="single" w:sz="4" w:space="0" w:color="D0C3B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bottom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bottom w:val="single" w:sz="4" w:space="0" w:color="D1B090" w:themeColor="accent6" w:themeTint="99"/>
        <w:insideH w:val="single" w:sz="4" w:space="0" w:color="D1B0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E19825" w:themeColor="accent3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9825" w:themeColor="accent3"/>
          <w:right w:val="single" w:sz="4" w:space="0" w:color="E19825" w:themeColor="accent3"/>
        </w:tcBorders>
      </w:tcPr>
    </w:tblStylePr>
    <w:tblStylePr w:type="band1Horz">
      <w:tblPr/>
      <w:tcPr>
        <w:tcBorders>
          <w:top w:val="single" w:sz="4" w:space="0" w:color="E19825" w:themeColor="accent3"/>
          <w:bottom w:val="single" w:sz="4" w:space="0" w:color="E1982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9825" w:themeColor="accent3"/>
          <w:left w:val="nil"/>
        </w:tcBorders>
      </w:tcPr>
    </w:tblStylePr>
    <w:tblStylePr w:type="swCell">
      <w:tblPr/>
      <w:tcPr>
        <w:tcBorders>
          <w:top w:val="double" w:sz="4" w:space="0" w:color="E1982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B19C7D" w:themeColor="accent4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9C7D" w:themeColor="accent4"/>
          <w:right w:val="single" w:sz="4" w:space="0" w:color="B19C7D" w:themeColor="accent4"/>
        </w:tcBorders>
      </w:tcPr>
    </w:tblStylePr>
    <w:tblStylePr w:type="band1Horz">
      <w:tblPr/>
      <w:tcPr>
        <w:tcBorders>
          <w:top w:val="single" w:sz="4" w:space="0" w:color="B19C7D" w:themeColor="accent4"/>
          <w:bottom w:val="single" w:sz="4" w:space="0" w:color="B19C7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9C7D" w:themeColor="accent4"/>
          <w:left w:val="nil"/>
        </w:tcBorders>
      </w:tcPr>
    </w:tblStylePr>
    <w:tblStylePr w:type="swCell">
      <w:tblPr/>
      <w:tcPr>
        <w:tcBorders>
          <w:top w:val="double" w:sz="4" w:space="0" w:color="B19C7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7F5F52" w:themeColor="accent5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5F52" w:themeColor="accent5"/>
          <w:right w:val="single" w:sz="4" w:space="0" w:color="7F5F52" w:themeColor="accent5"/>
        </w:tcBorders>
      </w:tcPr>
    </w:tblStylePr>
    <w:tblStylePr w:type="band1Horz">
      <w:tblPr/>
      <w:tcPr>
        <w:tcBorders>
          <w:top w:val="single" w:sz="4" w:space="0" w:color="7F5F52" w:themeColor="accent5"/>
          <w:bottom w:val="single" w:sz="4" w:space="0" w:color="7F5F5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5F52" w:themeColor="accent5"/>
          <w:left w:val="nil"/>
        </w:tcBorders>
      </w:tcPr>
    </w:tblStylePr>
    <w:tblStylePr w:type="swCell">
      <w:tblPr/>
      <w:tcPr>
        <w:tcBorders>
          <w:top w:val="double" w:sz="4" w:space="0" w:color="7F5F5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B27D49" w:themeColor="accent6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7D49" w:themeColor="accent6"/>
          <w:right w:val="single" w:sz="4" w:space="0" w:color="B27D49" w:themeColor="accent6"/>
        </w:tcBorders>
      </w:tcPr>
    </w:tblStylePr>
    <w:tblStylePr w:type="band1Horz">
      <w:tblPr/>
      <w:tcPr>
        <w:tcBorders>
          <w:top w:val="single" w:sz="4" w:space="0" w:color="B27D49" w:themeColor="accent6"/>
          <w:bottom w:val="single" w:sz="4" w:space="0" w:color="B27D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7D49" w:themeColor="accent6"/>
          <w:left w:val="nil"/>
        </w:tcBorders>
      </w:tcPr>
    </w:tblStylePr>
    <w:tblStylePr w:type="swCell">
      <w:tblPr/>
      <w:tcPr>
        <w:tcBorders>
          <w:top w:val="double" w:sz="4" w:space="0" w:color="B27D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EF976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EDC07C" w:themeColor="accent3" w:themeTint="99"/>
        <w:left w:val="single" w:sz="4" w:space="0" w:color="EDC07C" w:themeColor="accent3" w:themeTint="99"/>
        <w:bottom w:val="single" w:sz="4" w:space="0" w:color="EDC07C" w:themeColor="accent3" w:themeTint="99"/>
        <w:right w:val="single" w:sz="4" w:space="0" w:color="EDC07C" w:themeColor="accent3" w:themeTint="99"/>
        <w:insideH w:val="single" w:sz="4" w:space="0" w:color="EDC07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9825" w:themeColor="accent3"/>
          <w:left w:val="single" w:sz="4" w:space="0" w:color="E19825" w:themeColor="accent3"/>
          <w:bottom w:val="single" w:sz="4" w:space="0" w:color="E19825" w:themeColor="accent3"/>
          <w:right w:val="single" w:sz="4" w:space="0" w:color="E19825" w:themeColor="accent3"/>
          <w:insideH w:val="nil"/>
        </w:tcBorders>
        <w:shd w:val="clear" w:color="auto" w:fill="E19825" w:themeFill="accent3"/>
      </w:tcPr>
    </w:tblStylePr>
    <w:tblStylePr w:type="lastRow">
      <w:rPr>
        <w:b/>
        <w:bCs/>
      </w:rPr>
      <w:tblPr/>
      <w:tcPr>
        <w:tcBorders>
          <w:top w:val="double" w:sz="4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9C7D" w:themeColor="accent4"/>
          <w:left w:val="single" w:sz="4" w:space="0" w:color="B19C7D" w:themeColor="accent4"/>
          <w:bottom w:val="single" w:sz="4" w:space="0" w:color="B19C7D" w:themeColor="accent4"/>
          <w:right w:val="single" w:sz="4" w:space="0" w:color="B19C7D" w:themeColor="accent4"/>
          <w:insideH w:val="nil"/>
        </w:tcBorders>
        <w:shd w:val="clear" w:color="auto" w:fill="B19C7D" w:themeFill="accent4"/>
      </w:tcPr>
    </w:tblStylePr>
    <w:tblStylePr w:type="lastRow">
      <w:rPr>
        <w:b/>
        <w:bCs/>
      </w:rPr>
      <w:tblPr/>
      <w:tcPr>
        <w:tcBorders>
          <w:top w:val="doub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5F52" w:themeColor="accent5"/>
          <w:left w:val="single" w:sz="4" w:space="0" w:color="7F5F52" w:themeColor="accent5"/>
          <w:bottom w:val="single" w:sz="4" w:space="0" w:color="7F5F52" w:themeColor="accent5"/>
          <w:right w:val="single" w:sz="4" w:space="0" w:color="7F5F52" w:themeColor="accent5"/>
          <w:insideH w:val="nil"/>
        </w:tcBorders>
        <w:shd w:val="clear" w:color="auto" w:fill="7F5F52" w:themeFill="accent5"/>
      </w:tcPr>
    </w:tblStylePr>
    <w:tblStylePr w:type="lastRow">
      <w:rPr>
        <w:b/>
        <w:bCs/>
      </w:rPr>
      <w:tblPr/>
      <w:tcPr>
        <w:tcBorders>
          <w:top w:val="double" w:sz="4" w:space="0" w:color="B89C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D1B0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tblBorders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5816" w:themeColor="accent2"/>
        <w:left w:val="single" w:sz="24" w:space="0" w:color="D55816" w:themeColor="accent2"/>
        <w:bottom w:val="single" w:sz="24" w:space="0" w:color="D55816" w:themeColor="accent2"/>
        <w:right w:val="single" w:sz="24" w:space="0" w:color="D55816" w:themeColor="accent2"/>
      </w:tblBorders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9825" w:themeColor="accent3"/>
        <w:left w:val="single" w:sz="24" w:space="0" w:color="E19825" w:themeColor="accent3"/>
        <w:bottom w:val="single" w:sz="24" w:space="0" w:color="E19825" w:themeColor="accent3"/>
        <w:right w:val="single" w:sz="24" w:space="0" w:color="E19825" w:themeColor="accent3"/>
      </w:tblBorders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19C7D" w:themeColor="accent4"/>
        <w:left w:val="single" w:sz="24" w:space="0" w:color="B19C7D" w:themeColor="accent4"/>
        <w:bottom w:val="single" w:sz="24" w:space="0" w:color="B19C7D" w:themeColor="accent4"/>
        <w:right w:val="single" w:sz="24" w:space="0" w:color="B19C7D" w:themeColor="accent4"/>
      </w:tblBorders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5F52" w:themeColor="accent5"/>
        <w:left w:val="single" w:sz="24" w:space="0" w:color="7F5F52" w:themeColor="accent5"/>
        <w:bottom w:val="single" w:sz="24" w:space="0" w:color="7F5F52" w:themeColor="accent5"/>
        <w:right w:val="single" w:sz="24" w:space="0" w:color="7F5F52" w:themeColor="accent5"/>
      </w:tblBorders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7D49" w:themeColor="accent6"/>
        <w:left w:val="single" w:sz="24" w:space="0" w:color="B27D49" w:themeColor="accent6"/>
        <w:bottom w:val="single" w:sz="24" w:space="0" w:color="B27D49" w:themeColor="accent6"/>
        <w:right w:val="single" w:sz="24" w:space="0" w:color="B27D49" w:themeColor="accent6"/>
      </w:tblBorders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7B230B" w:themeColor="accent1" w:themeShade="BF"/>
    </w:rPr>
    <w:tblPr>
      <w:tblStyleRowBandSize w:val="1"/>
      <w:tblStyleColBandSize w:val="1"/>
      <w:tblBorders>
        <w:top w:val="single" w:sz="4" w:space="0" w:color="A5300F" w:themeColor="accent1"/>
        <w:bottom w:val="single" w:sz="4" w:space="0" w:color="A5300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300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9F4110" w:themeColor="accent2" w:themeShade="BF"/>
    </w:rPr>
    <w:tblPr>
      <w:tblStyleRowBandSize w:val="1"/>
      <w:tblStyleColBandSize w:val="1"/>
      <w:tblBorders>
        <w:top w:val="single" w:sz="4" w:space="0" w:color="D55816" w:themeColor="accent2"/>
        <w:bottom w:val="single" w:sz="4" w:space="0" w:color="D5581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5581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AC7117" w:themeColor="accent3" w:themeShade="BF"/>
    </w:rPr>
    <w:tblPr>
      <w:tblStyleRowBandSize w:val="1"/>
      <w:tblStyleColBandSize w:val="1"/>
      <w:tblBorders>
        <w:top w:val="single" w:sz="4" w:space="0" w:color="E19825" w:themeColor="accent3"/>
        <w:bottom w:val="single" w:sz="4" w:space="0" w:color="E1982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1982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8D7654" w:themeColor="accent4" w:themeShade="BF"/>
    </w:rPr>
    <w:tblPr>
      <w:tblStyleRowBandSize w:val="1"/>
      <w:tblStyleColBandSize w:val="1"/>
      <w:tblBorders>
        <w:top w:val="single" w:sz="4" w:space="0" w:color="B19C7D" w:themeColor="accent4"/>
        <w:bottom w:val="single" w:sz="4" w:space="0" w:color="B19C7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19C7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5E473D" w:themeColor="accent5" w:themeShade="BF"/>
    </w:rPr>
    <w:tblPr>
      <w:tblStyleRowBandSize w:val="1"/>
      <w:tblStyleColBandSize w:val="1"/>
      <w:tblBorders>
        <w:top w:val="single" w:sz="4" w:space="0" w:color="7F5F52" w:themeColor="accent5"/>
        <w:bottom w:val="single" w:sz="4" w:space="0" w:color="7F5F5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F5F5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855D36" w:themeColor="accent6" w:themeShade="BF"/>
    </w:rPr>
    <w:tblPr>
      <w:tblStyleRowBandSize w:val="1"/>
      <w:tblStyleColBandSize w:val="1"/>
      <w:tblBorders>
        <w:top w:val="single" w:sz="4" w:space="0" w:color="B27D49" w:themeColor="accent6"/>
        <w:bottom w:val="single" w:sz="4" w:space="0" w:color="B27D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27D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7B230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0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0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0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0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9F411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581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581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581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581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AC711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982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982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982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982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8D765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9C7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9C7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9C7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9C7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5E473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5F5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5F5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5F5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5F5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855D3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7D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7D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7D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7D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  <w:insideV w:val="single" w:sz="8" w:space="0" w:color="EA491C" w:themeColor="accent1" w:themeTint="BF"/>
      </w:tblBorders>
    </w:tblPr>
    <w:tcPr>
      <w:shd w:val="clear" w:color="auto" w:fill="F8C3B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491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  <w:insideV w:val="single" w:sz="8" w:space="0" w:color="EB7E44" w:themeColor="accent2" w:themeTint="BF"/>
      </w:tblBorders>
    </w:tblPr>
    <w:tcPr>
      <w:shd w:val="clear" w:color="auto" w:fill="F8D4C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7E4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  <w:insideV w:val="single" w:sz="8" w:space="0" w:color="E8B15B" w:themeColor="accent3" w:themeTint="BF"/>
      </w:tblBorders>
    </w:tblPr>
    <w:tcPr>
      <w:shd w:val="clear" w:color="auto" w:fill="F7E5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B15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  <w:insideV w:val="single" w:sz="8" w:space="0" w:color="C4B49D" w:themeColor="accent4" w:themeTint="BF"/>
      </w:tblBorders>
    </w:tblPr>
    <w:tcPr>
      <w:shd w:val="clear" w:color="auto" w:fill="EBE6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B49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  <w:insideV w:val="single" w:sz="8" w:space="0" w:color="A68375" w:themeColor="accent5" w:themeTint="BF"/>
      </w:tblBorders>
    </w:tblPr>
    <w:tcPr>
      <w:shd w:val="clear" w:color="auto" w:fill="E1D6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837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  <w:insideV w:val="single" w:sz="8" w:space="0" w:color="C69D75" w:themeColor="accent6" w:themeTint="BF"/>
      </w:tblBorders>
    </w:tblPr>
    <w:tcPr>
      <w:shd w:val="clear" w:color="auto" w:fill="ECDE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9D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cPr>
      <w:shd w:val="clear" w:color="auto" w:fill="F8C3B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7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EC2" w:themeFill="accent1" w:themeFillTint="33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tcBorders>
          <w:insideH w:val="single" w:sz="6" w:space="0" w:color="A5300F" w:themeColor="accent1"/>
          <w:insideV w:val="single" w:sz="6" w:space="0" w:color="A5300F" w:themeColor="accent1"/>
        </w:tcBorders>
        <w:shd w:val="clear" w:color="auto" w:fill="F1866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cPr>
      <w:shd w:val="clear" w:color="auto" w:fill="F8D4C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CCD" w:themeFill="accent2" w:themeFillTint="33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tcBorders>
          <w:insideH w:val="single" w:sz="6" w:space="0" w:color="D55816" w:themeColor="accent2"/>
          <w:insideV w:val="single" w:sz="6" w:space="0" w:color="D55816" w:themeColor="accent2"/>
        </w:tcBorders>
        <w:shd w:val="clear" w:color="auto" w:fill="F2A98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cPr>
      <w:shd w:val="clear" w:color="auto" w:fill="F7E5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AD3" w:themeFill="accent3" w:themeFillTint="33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tcBorders>
          <w:insideH w:val="single" w:sz="6" w:space="0" w:color="E19825" w:themeColor="accent3"/>
          <w:insideV w:val="single" w:sz="6" w:space="0" w:color="E19825" w:themeColor="accent3"/>
        </w:tcBorders>
        <w:shd w:val="clear" w:color="auto" w:fill="F0CB9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cPr>
      <w:shd w:val="clear" w:color="auto" w:fill="EBE6D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5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E4" w:themeFill="accent4" w:themeFillTint="33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tcBorders>
          <w:insideH w:val="single" w:sz="6" w:space="0" w:color="B19C7D" w:themeColor="accent4"/>
          <w:insideV w:val="single" w:sz="6" w:space="0" w:color="B19C7D" w:themeColor="accent4"/>
        </w:tcBorders>
        <w:shd w:val="clear" w:color="auto" w:fill="D8CD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cPr>
      <w:shd w:val="clear" w:color="auto" w:fill="E1D6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5" w:themeFillTint="33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tcBorders>
          <w:insideH w:val="single" w:sz="6" w:space="0" w:color="7F5F52" w:themeColor="accent5"/>
          <w:insideV w:val="single" w:sz="6" w:space="0" w:color="7F5F52" w:themeColor="accent5"/>
        </w:tcBorders>
        <w:shd w:val="clear" w:color="auto" w:fill="C4ADA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cPr>
      <w:shd w:val="clear" w:color="auto" w:fill="ECDE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2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DA" w:themeFill="accent6" w:themeFillTint="33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tcBorders>
          <w:insideH w:val="single" w:sz="6" w:space="0" w:color="B27D49" w:themeColor="accent6"/>
          <w:insideV w:val="single" w:sz="6" w:space="0" w:color="B27D49" w:themeColor="accent6"/>
        </w:tcBorders>
        <w:shd w:val="clear" w:color="auto" w:fill="D9BE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3B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866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866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4C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98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98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5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CB9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CB9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6D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CD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DB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6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DA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DA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E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E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E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300F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shd w:val="clear" w:color="auto" w:fill="F8C3B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581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shd w:val="clear" w:color="auto" w:fill="F8D4C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9825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shd w:val="clear" w:color="auto" w:fill="F7E5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9C7D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shd w:val="clear" w:color="auto" w:fill="EBE6D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5F52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shd w:val="clear" w:color="auto" w:fill="E1D6D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7D4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shd w:val="clear" w:color="auto" w:fill="ECDE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300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300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300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3B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982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982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5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9C7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9C7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6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5F5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5F5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6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7D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7D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E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4C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5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6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E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D5581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D5581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9623051E7746EB80BD18F2A97EE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31A4E-A62F-43DF-A814-771795B60941}"/>
      </w:docPartPr>
      <w:docPartBody>
        <w:p w:rsidR="00996ED9" w:rsidRDefault="005C4F2B">
          <w:pPr>
            <w:pStyle w:val="329623051E7746EB80BD18F2A97EE9E8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E68F97F13D3B4D1CB2EC15C25CBF4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333A8-D973-4E36-993A-E52799515226}"/>
      </w:docPartPr>
      <w:docPartBody>
        <w:p w:rsidR="00996ED9" w:rsidRDefault="005C4F2B">
          <w:pPr>
            <w:pStyle w:val="E68F97F13D3B4D1CB2EC15C25CBF4D1F"/>
          </w:pPr>
          <w:r>
            <w:t>Meeting date | time</w:t>
          </w:r>
        </w:p>
      </w:docPartBody>
    </w:docPart>
    <w:docPart>
      <w:docPartPr>
        <w:name w:val="A1BC58772BFC486FAF3E05A3C4271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06337-E8DE-47E2-92BF-48AF11BF7999}"/>
      </w:docPartPr>
      <w:docPartBody>
        <w:p w:rsidR="00996ED9" w:rsidRDefault="005C4F2B">
          <w:pPr>
            <w:pStyle w:val="A1BC58772BFC486FAF3E05A3C4271889"/>
          </w:pPr>
          <w:r>
            <w:t>Meeting location</w:t>
          </w:r>
        </w:p>
      </w:docPartBody>
    </w:docPart>
    <w:docPart>
      <w:docPartPr>
        <w:name w:val="9C81A8660BD74396A665E7AC7E0A0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FB9AF-BD5A-47CC-AF0A-A7D4963FA2B5}"/>
      </w:docPartPr>
      <w:docPartBody>
        <w:p w:rsidR="00996ED9" w:rsidRDefault="005C4F2B">
          <w:pPr>
            <w:pStyle w:val="9C81A8660BD74396A665E7AC7E0A0ACA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E350F55A7EC74CFD91A916FAE86A0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70DB9-37CF-4E41-9CF4-88719DE99F3D}"/>
      </w:docPartPr>
      <w:docPartBody>
        <w:p w:rsidR="00996ED9" w:rsidRDefault="005C4F2B">
          <w:pPr>
            <w:pStyle w:val="E350F55A7EC74CFD91A916FAE86A0D42"/>
          </w:pPr>
          <w:r w:rsidRPr="00A979E1">
            <w:t>Meeting called by</w:t>
          </w:r>
        </w:p>
      </w:docPartBody>
    </w:docPart>
    <w:docPart>
      <w:docPartPr>
        <w:name w:val="3F927E156E544EFD960EBDD5D29D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9EFE9-62CB-4961-AEF2-765E03D33A92}"/>
      </w:docPartPr>
      <w:docPartBody>
        <w:p w:rsidR="00996ED9" w:rsidRDefault="005C4F2B">
          <w:pPr>
            <w:pStyle w:val="3F927E156E544EFD960EBDD5D29D45FE"/>
          </w:pPr>
          <w:r w:rsidRPr="00A979E1">
            <w:t>Type of meeting</w:t>
          </w:r>
        </w:p>
      </w:docPartBody>
    </w:docPart>
    <w:docPart>
      <w:docPartPr>
        <w:name w:val="188E2E87974347FD9351B37D6A06E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E638D-D7F0-4F38-AA8D-FD4D0E389DAD}"/>
      </w:docPartPr>
      <w:docPartBody>
        <w:p w:rsidR="00996ED9" w:rsidRDefault="005C4F2B">
          <w:pPr>
            <w:pStyle w:val="188E2E87974347FD9351B37D6A06ED7D"/>
          </w:pPr>
          <w:r w:rsidRPr="00A979E1">
            <w:t>Note taker</w:t>
          </w:r>
        </w:p>
      </w:docPartBody>
    </w:docPart>
    <w:docPart>
      <w:docPartPr>
        <w:name w:val="059CDEADAF7C4C1DB7433EC73FF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A10E1-7815-4A1F-92E0-EF71DC1C3D3D}"/>
      </w:docPartPr>
      <w:docPartBody>
        <w:p w:rsidR="00996ED9" w:rsidRDefault="005C4F2B">
          <w:pPr>
            <w:pStyle w:val="059CDEADAF7C4C1DB7433EC73FF3BE00"/>
          </w:pPr>
          <w:r w:rsidRPr="00A979E1">
            <w:t>Timekeeper</w:t>
          </w:r>
        </w:p>
      </w:docPartBody>
    </w:docPart>
    <w:docPart>
      <w:docPartPr>
        <w:name w:val="1E5DFA49C7E74B8ABDC71DE9CFB47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7259-5DB9-428C-AD4A-78C6B5954EEC}"/>
      </w:docPartPr>
      <w:docPartBody>
        <w:p w:rsidR="00996ED9" w:rsidRDefault="005C4F2B">
          <w:pPr>
            <w:pStyle w:val="1E5DFA49C7E74B8ABDC71DE9CFB47089"/>
          </w:pPr>
          <w:r>
            <w:t>Agenda topics</w:t>
          </w:r>
        </w:p>
      </w:docPartBody>
    </w:docPart>
    <w:docPart>
      <w:docPartPr>
        <w:name w:val="C306E6416AE04C97B1F1CCADC4665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04339-4A6A-44F4-B547-6CF120F63F22}"/>
      </w:docPartPr>
      <w:docPartBody>
        <w:p w:rsidR="00996ED9" w:rsidRDefault="005C4F2B">
          <w:pPr>
            <w:pStyle w:val="C306E6416AE04C97B1F1CCADC466560D"/>
          </w:pPr>
          <w:r>
            <w:t>Time allotted</w:t>
          </w:r>
        </w:p>
      </w:docPartBody>
    </w:docPart>
    <w:docPart>
      <w:docPartPr>
        <w:name w:val="C87BAF39DCCC4D099B4FE56EFD12E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22F8F-AAE8-4C64-9810-147E9A7CF108}"/>
      </w:docPartPr>
      <w:docPartBody>
        <w:p w:rsidR="00996ED9" w:rsidRDefault="005C4F2B">
          <w:pPr>
            <w:pStyle w:val="C87BAF39DCCC4D099B4FE56EFD12E429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3DEFB8ECB5754E2F8C80BAEEF5BD7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1007F-0CC4-4DA5-8BC4-18FF7293783E}"/>
      </w:docPartPr>
      <w:docPartBody>
        <w:p w:rsidR="00996ED9" w:rsidRDefault="005C4F2B">
          <w:pPr>
            <w:pStyle w:val="3DEFB8ECB5754E2F8C80BAEEF5BD7759"/>
          </w:pPr>
          <w:r>
            <w:t>Agenda topic</w:t>
          </w:r>
        </w:p>
      </w:docPartBody>
    </w:docPart>
    <w:docPart>
      <w:docPartPr>
        <w:name w:val="11854DA2F7E84E53B894C4E18C31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8D9E0-26C4-4A7B-B8CE-130552A11567}"/>
      </w:docPartPr>
      <w:docPartBody>
        <w:p w:rsidR="00996ED9" w:rsidRDefault="005C4F2B">
          <w:pPr>
            <w:pStyle w:val="11854DA2F7E84E53B894C4E18C31EE1C"/>
          </w:pPr>
          <w:r>
            <w:t>Presenter</w:t>
          </w:r>
        </w:p>
      </w:docPartBody>
    </w:docPart>
    <w:docPart>
      <w:docPartPr>
        <w:name w:val="F6EFE8A2F43E44468C5CA82A6733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5946E-5576-46DA-8F05-F4CC46C97596}"/>
      </w:docPartPr>
      <w:docPartBody>
        <w:p w:rsidR="00996ED9" w:rsidRDefault="005C4F2B">
          <w:pPr>
            <w:pStyle w:val="F6EFE8A2F43E44468C5CA82A67331BF8"/>
          </w:pPr>
          <w:r w:rsidRPr="00E52810">
            <w:t>Action items</w:t>
          </w:r>
        </w:p>
      </w:docPartBody>
    </w:docPart>
    <w:docPart>
      <w:docPartPr>
        <w:name w:val="846AD15F6EE94933B5618FE9C23D3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C92C1-58BE-4637-A3C3-2FBE6CA6D375}"/>
      </w:docPartPr>
      <w:docPartBody>
        <w:p w:rsidR="00996ED9" w:rsidRDefault="005C4F2B">
          <w:pPr>
            <w:pStyle w:val="846AD15F6EE94933B5618FE9C23D3DAF"/>
          </w:pPr>
          <w:r w:rsidRPr="00E52810">
            <w:t>Person responsible</w:t>
          </w:r>
        </w:p>
      </w:docPartBody>
    </w:docPart>
    <w:docPart>
      <w:docPartPr>
        <w:name w:val="E9E697C867BE4B079F715F4E912F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00DE4-919C-4202-9D23-F1C1FD886827}"/>
      </w:docPartPr>
      <w:docPartBody>
        <w:p w:rsidR="00996ED9" w:rsidRDefault="005C4F2B">
          <w:pPr>
            <w:pStyle w:val="E9E697C867BE4B079F715F4E912FFB5D"/>
          </w:pPr>
          <w:r w:rsidRPr="00E52810">
            <w:t>Deadline</w:t>
          </w:r>
        </w:p>
      </w:docPartBody>
    </w:docPart>
    <w:docPart>
      <w:docPartPr>
        <w:name w:val="F4DC69327E32462696E6B5E31512F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9FFAE-18DE-4004-AADC-9E95EE4C523B}"/>
      </w:docPartPr>
      <w:docPartBody>
        <w:p w:rsidR="00996ED9" w:rsidRDefault="005C4F2B">
          <w:pPr>
            <w:pStyle w:val="F4DC69327E32462696E6B5E31512F600"/>
          </w:pPr>
          <w:r w:rsidRPr="00E52810">
            <w:t>Presenter Name</w:t>
          </w:r>
        </w:p>
      </w:docPartBody>
    </w:docPart>
    <w:docPart>
      <w:docPartPr>
        <w:name w:val="0BFF93C11A3A4D3CB5D1D597451F0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1633A-6C3F-4393-B2ED-A22FC5BA73AE}"/>
      </w:docPartPr>
      <w:docPartBody>
        <w:p w:rsidR="00996ED9" w:rsidRDefault="005C4F2B">
          <w:pPr>
            <w:pStyle w:val="0BFF93C11A3A4D3CB5D1D597451F0559"/>
          </w:pPr>
          <w:r w:rsidRPr="00E52810">
            <w:t>Date | time</w:t>
          </w:r>
        </w:p>
      </w:docPartBody>
    </w:docPart>
    <w:docPart>
      <w:docPartPr>
        <w:name w:val="6204A16462CB445F89A5C2711A1C5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73E7D-2CEB-429E-8EC4-DB53C848D47B}"/>
      </w:docPartPr>
      <w:docPartBody>
        <w:p w:rsidR="00996ED9" w:rsidRDefault="005C4F2B">
          <w:pPr>
            <w:pStyle w:val="6204A16462CB445F89A5C2711A1C5C09"/>
          </w:pPr>
          <w:r>
            <w:t>Time allotted</w:t>
          </w:r>
        </w:p>
      </w:docPartBody>
    </w:docPart>
    <w:docPart>
      <w:docPartPr>
        <w:name w:val="29A963A94E3C42D9ADD97E5BC7D68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0409-2E21-4571-8EB4-5C35214D6022}"/>
      </w:docPartPr>
      <w:docPartBody>
        <w:p w:rsidR="00996ED9" w:rsidRDefault="005C4F2B">
          <w:pPr>
            <w:pStyle w:val="29A963A94E3C42D9ADD97E5BC7D68ACF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B01725AF01E04B319554846AE4AD2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E37C2-BF09-42D0-B2DA-A9C4013AB6BF}"/>
      </w:docPartPr>
      <w:docPartBody>
        <w:p w:rsidR="00996ED9" w:rsidRDefault="005C4F2B">
          <w:pPr>
            <w:pStyle w:val="B01725AF01E04B319554846AE4AD2352"/>
          </w:pPr>
          <w:r>
            <w:t>Agenda topic</w:t>
          </w:r>
        </w:p>
      </w:docPartBody>
    </w:docPart>
    <w:docPart>
      <w:docPartPr>
        <w:name w:val="71058692C6FD480B8047B69F60AFB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6D2E-546F-4B25-8DA5-A1066B86D33B}"/>
      </w:docPartPr>
      <w:docPartBody>
        <w:p w:rsidR="00996ED9" w:rsidRDefault="005C4F2B">
          <w:pPr>
            <w:pStyle w:val="71058692C6FD480B8047B69F60AFBF4D"/>
          </w:pPr>
          <w:r>
            <w:t>Presenter</w:t>
          </w:r>
        </w:p>
      </w:docPartBody>
    </w:docPart>
    <w:docPart>
      <w:docPartPr>
        <w:name w:val="95D5006230354638B689710662A22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A7E94-B83B-4D9F-BC0F-31E4397150D7}"/>
      </w:docPartPr>
      <w:docPartBody>
        <w:p w:rsidR="00996ED9" w:rsidRDefault="005C4F2B">
          <w:pPr>
            <w:pStyle w:val="95D5006230354638B689710662A224C3"/>
          </w:pPr>
          <w:r w:rsidRPr="00E52810">
            <w:t>Action items</w:t>
          </w:r>
        </w:p>
      </w:docPartBody>
    </w:docPart>
    <w:docPart>
      <w:docPartPr>
        <w:name w:val="387425380D14452C89C13DF1706EB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E035-4A46-47F9-87F7-6773B147EB94}"/>
      </w:docPartPr>
      <w:docPartBody>
        <w:p w:rsidR="00996ED9" w:rsidRDefault="005C4F2B">
          <w:pPr>
            <w:pStyle w:val="387425380D14452C89C13DF1706EB842"/>
          </w:pPr>
          <w:r w:rsidRPr="00E52810">
            <w:t>Person responsible</w:t>
          </w:r>
        </w:p>
      </w:docPartBody>
    </w:docPart>
    <w:docPart>
      <w:docPartPr>
        <w:name w:val="0ED0AF073EFC443198F9F5741F181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79E83-691A-45A0-8563-94452243FBAD}"/>
      </w:docPartPr>
      <w:docPartBody>
        <w:p w:rsidR="00996ED9" w:rsidRDefault="005C4F2B">
          <w:pPr>
            <w:pStyle w:val="0ED0AF073EFC443198F9F5741F18192F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E8"/>
    <w:rsid w:val="00087420"/>
    <w:rsid w:val="005C4F2B"/>
    <w:rsid w:val="00765BE8"/>
    <w:rsid w:val="00996ED9"/>
    <w:rsid w:val="00B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C7A65C0C549EA8F1F32C822440AAB">
    <w:name w:val="BD0C7A65C0C549EA8F1F32C822440AAB"/>
  </w:style>
  <w:style w:type="paragraph" w:customStyle="1" w:styleId="C066792F99B24AD5ABC71D29943344BA">
    <w:name w:val="C066792F99B24AD5ABC71D29943344BA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329623051E7746EB80BD18F2A97EE9E8">
    <w:name w:val="329623051E7746EB80BD18F2A97EE9E8"/>
  </w:style>
  <w:style w:type="paragraph" w:customStyle="1" w:styleId="E68F97F13D3B4D1CB2EC15C25CBF4D1F">
    <w:name w:val="E68F97F13D3B4D1CB2EC15C25CBF4D1F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9DA0004BF77A41D8906EA20C6B32F5AD">
    <w:name w:val="9DA0004BF77A41D8906EA20C6B32F5AD"/>
  </w:style>
  <w:style w:type="paragraph" w:customStyle="1" w:styleId="82260891221A4DC0B477C3F6CFB44B81">
    <w:name w:val="82260891221A4DC0B477C3F6CFB44B81"/>
  </w:style>
  <w:style w:type="paragraph" w:customStyle="1" w:styleId="A1BC58772BFC486FAF3E05A3C4271889">
    <w:name w:val="A1BC58772BFC486FAF3E05A3C4271889"/>
  </w:style>
  <w:style w:type="paragraph" w:customStyle="1" w:styleId="9C81A8660BD74396A665E7AC7E0A0ACA">
    <w:name w:val="9C81A8660BD74396A665E7AC7E0A0ACA"/>
  </w:style>
  <w:style w:type="paragraph" w:customStyle="1" w:styleId="E350F55A7EC74CFD91A916FAE86A0D42">
    <w:name w:val="E350F55A7EC74CFD91A916FAE86A0D42"/>
  </w:style>
  <w:style w:type="paragraph" w:customStyle="1" w:styleId="2E614E37AC08457A86A3A4950EB3071B">
    <w:name w:val="2E614E37AC08457A86A3A4950EB3071B"/>
  </w:style>
  <w:style w:type="paragraph" w:customStyle="1" w:styleId="3F927E156E544EFD960EBDD5D29D45FE">
    <w:name w:val="3F927E156E544EFD960EBDD5D29D45FE"/>
  </w:style>
  <w:style w:type="paragraph" w:customStyle="1" w:styleId="F2F472BDCB054E3B879051154536EF75">
    <w:name w:val="F2F472BDCB054E3B879051154536EF75"/>
  </w:style>
  <w:style w:type="paragraph" w:customStyle="1" w:styleId="3C1BD62B92A84E06B24AD2AEB07D8175">
    <w:name w:val="3C1BD62B92A84E06B24AD2AEB07D8175"/>
  </w:style>
  <w:style w:type="paragraph" w:customStyle="1" w:styleId="188E2E87974347FD9351B37D6A06ED7D">
    <w:name w:val="188E2E87974347FD9351B37D6A06ED7D"/>
  </w:style>
  <w:style w:type="paragraph" w:customStyle="1" w:styleId="059CDEADAF7C4C1DB7433EC73FF3BE00">
    <w:name w:val="059CDEADAF7C4C1DB7433EC73FF3BE00"/>
  </w:style>
  <w:style w:type="paragraph" w:customStyle="1" w:styleId="94191611683E414B87EDA72EA3932E79">
    <w:name w:val="94191611683E414B87EDA72EA3932E79"/>
  </w:style>
  <w:style w:type="paragraph" w:customStyle="1" w:styleId="F08AB073221C450E9DA3DE13B8960F22">
    <w:name w:val="F08AB073221C450E9DA3DE13B8960F22"/>
  </w:style>
  <w:style w:type="paragraph" w:customStyle="1" w:styleId="1E5DFA49C7E74B8ABDC71DE9CFB47089">
    <w:name w:val="1E5DFA49C7E74B8ABDC71DE9CFB47089"/>
  </w:style>
  <w:style w:type="paragraph" w:customStyle="1" w:styleId="C306E6416AE04C97B1F1CCADC466560D">
    <w:name w:val="C306E6416AE04C97B1F1CCADC466560D"/>
  </w:style>
  <w:style w:type="paragraph" w:customStyle="1" w:styleId="C87BAF39DCCC4D099B4FE56EFD12E429">
    <w:name w:val="C87BAF39DCCC4D099B4FE56EFD12E429"/>
  </w:style>
  <w:style w:type="paragraph" w:customStyle="1" w:styleId="3DEFB8ECB5754E2F8C80BAEEF5BD7759">
    <w:name w:val="3DEFB8ECB5754E2F8C80BAEEF5BD7759"/>
  </w:style>
  <w:style w:type="paragraph" w:customStyle="1" w:styleId="61AD8C747A114CB4A76FF20B063231B7">
    <w:name w:val="61AD8C747A114CB4A76FF20B063231B7"/>
  </w:style>
  <w:style w:type="paragraph" w:customStyle="1" w:styleId="11854DA2F7E84E53B894C4E18C31EE1C">
    <w:name w:val="11854DA2F7E84E53B894C4E18C31EE1C"/>
  </w:style>
  <w:style w:type="paragraph" w:customStyle="1" w:styleId="D388FAC1C7EB4642B0968943A9777CD9">
    <w:name w:val="D388FAC1C7EB4642B0968943A9777CD9"/>
  </w:style>
  <w:style w:type="paragraph" w:customStyle="1" w:styleId="8B00EC36DAB448BEA3B10C882FDC6D67">
    <w:name w:val="8B00EC36DAB448BEA3B10C882FDC6D67"/>
  </w:style>
  <w:style w:type="paragraph" w:customStyle="1" w:styleId="DB84C05CA42D4255A7489DE55DF5A19B">
    <w:name w:val="DB84C05CA42D4255A7489DE55DF5A19B"/>
  </w:style>
  <w:style w:type="paragraph" w:customStyle="1" w:styleId="052883432D1E4619B408B9334AB78E7B">
    <w:name w:val="052883432D1E4619B408B9334AB78E7B"/>
  </w:style>
  <w:style w:type="paragraph" w:customStyle="1" w:styleId="E2196256121C4F32B30C43DF9683FE0B">
    <w:name w:val="E2196256121C4F32B30C43DF9683FE0B"/>
  </w:style>
  <w:style w:type="paragraph" w:customStyle="1" w:styleId="F6EFE8A2F43E44468C5CA82A67331BF8">
    <w:name w:val="F6EFE8A2F43E44468C5CA82A67331BF8"/>
  </w:style>
  <w:style w:type="paragraph" w:customStyle="1" w:styleId="846AD15F6EE94933B5618FE9C23D3DAF">
    <w:name w:val="846AD15F6EE94933B5618FE9C23D3DAF"/>
  </w:style>
  <w:style w:type="paragraph" w:customStyle="1" w:styleId="E9E697C867BE4B079F715F4E912FFB5D">
    <w:name w:val="E9E697C867BE4B079F715F4E912FFB5D"/>
  </w:style>
  <w:style w:type="paragraph" w:customStyle="1" w:styleId="822D7600B24345BF80DF77BC7E2E70FF">
    <w:name w:val="822D7600B24345BF80DF77BC7E2E70FF"/>
  </w:style>
  <w:style w:type="paragraph" w:customStyle="1" w:styleId="F4DC69327E32462696E6B5E31512F600">
    <w:name w:val="F4DC69327E32462696E6B5E31512F600"/>
  </w:style>
  <w:style w:type="paragraph" w:customStyle="1" w:styleId="0BFF93C11A3A4D3CB5D1D597451F0559">
    <w:name w:val="0BFF93C11A3A4D3CB5D1D597451F0559"/>
  </w:style>
  <w:style w:type="paragraph" w:customStyle="1" w:styleId="B9C1E0F511A54CED8552A67892641C2F">
    <w:name w:val="B9C1E0F511A54CED8552A67892641C2F"/>
  </w:style>
  <w:style w:type="paragraph" w:customStyle="1" w:styleId="2DD4952718D8425EB20E84CC3708C0A6">
    <w:name w:val="2DD4952718D8425EB20E84CC3708C0A6"/>
  </w:style>
  <w:style w:type="paragraph" w:customStyle="1" w:styleId="7AA5032BFE704D23921073F0B193A071">
    <w:name w:val="7AA5032BFE704D23921073F0B193A071"/>
  </w:style>
  <w:style w:type="paragraph" w:customStyle="1" w:styleId="6204A16462CB445F89A5C2711A1C5C09">
    <w:name w:val="6204A16462CB445F89A5C2711A1C5C09"/>
  </w:style>
  <w:style w:type="paragraph" w:customStyle="1" w:styleId="29A963A94E3C42D9ADD97E5BC7D68ACF">
    <w:name w:val="29A963A94E3C42D9ADD97E5BC7D68ACF"/>
  </w:style>
  <w:style w:type="paragraph" w:customStyle="1" w:styleId="B01725AF01E04B319554846AE4AD2352">
    <w:name w:val="B01725AF01E04B319554846AE4AD2352"/>
  </w:style>
  <w:style w:type="paragraph" w:customStyle="1" w:styleId="01C923E8EA6D4650B9457328D223798B">
    <w:name w:val="01C923E8EA6D4650B9457328D223798B"/>
  </w:style>
  <w:style w:type="paragraph" w:customStyle="1" w:styleId="71058692C6FD480B8047B69F60AFBF4D">
    <w:name w:val="71058692C6FD480B8047B69F60AFBF4D"/>
  </w:style>
  <w:style w:type="paragraph" w:customStyle="1" w:styleId="FBA5E5B2E01043CEA23F5D79F5A97B95">
    <w:name w:val="FBA5E5B2E01043CEA23F5D79F5A97B95"/>
  </w:style>
  <w:style w:type="paragraph" w:customStyle="1" w:styleId="D3B9D33618C0421593E3D967F4FE6902">
    <w:name w:val="D3B9D33618C0421593E3D967F4FE6902"/>
  </w:style>
  <w:style w:type="paragraph" w:customStyle="1" w:styleId="2CA54A78CD9B4FBEB9BBF55F55150CBE">
    <w:name w:val="2CA54A78CD9B4FBEB9BBF55F55150CBE"/>
  </w:style>
  <w:style w:type="paragraph" w:customStyle="1" w:styleId="96929F2F27614650A60DE907C429FD7C">
    <w:name w:val="96929F2F27614650A60DE907C429FD7C"/>
  </w:style>
  <w:style w:type="paragraph" w:customStyle="1" w:styleId="A261E074C90E4E25BB800E8E84DF29A7">
    <w:name w:val="A261E074C90E4E25BB800E8E84DF29A7"/>
  </w:style>
  <w:style w:type="paragraph" w:customStyle="1" w:styleId="95D5006230354638B689710662A224C3">
    <w:name w:val="95D5006230354638B689710662A224C3"/>
  </w:style>
  <w:style w:type="paragraph" w:customStyle="1" w:styleId="387425380D14452C89C13DF1706EB842">
    <w:name w:val="387425380D14452C89C13DF1706EB842"/>
  </w:style>
  <w:style w:type="paragraph" w:customStyle="1" w:styleId="0ED0AF073EFC443198F9F5741F18192F">
    <w:name w:val="0ED0AF073EFC443198F9F5741F18192F"/>
  </w:style>
  <w:style w:type="paragraph" w:customStyle="1" w:styleId="3EF1182FE5014A6A9F6CFE2748AD519D">
    <w:name w:val="3EF1182FE5014A6A9F6CFE2748AD519D"/>
  </w:style>
  <w:style w:type="paragraph" w:customStyle="1" w:styleId="219072CB12404857A82F71E8108F86F7">
    <w:name w:val="219072CB12404857A82F71E8108F86F7"/>
  </w:style>
  <w:style w:type="paragraph" w:customStyle="1" w:styleId="1242966903544D579CAB0279FEB8F121">
    <w:name w:val="1242966903544D579CAB0279FEB8F121"/>
  </w:style>
  <w:style w:type="paragraph" w:customStyle="1" w:styleId="47ADC86D3B7A4531BDE18319A62D3FB6">
    <w:name w:val="47ADC86D3B7A4531BDE18319A62D3FB6"/>
  </w:style>
  <w:style w:type="paragraph" w:customStyle="1" w:styleId="73A873B5473E4578B2AE885669348B66">
    <w:name w:val="73A873B5473E4578B2AE885669348B66"/>
  </w:style>
  <w:style w:type="paragraph" w:customStyle="1" w:styleId="F7501F4F3F9445A5A6C26DA7BD518EA5">
    <w:name w:val="F7501F4F3F9445A5A6C26DA7BD518EA5"/>
  </w:style>
  <w:style w:type="paragraph" w:customStyle="1" w:styleId="B5AC45D86F634EF1B01B565686F09F29">
    <w:name w:val="B5AC45D86F634EF1B01B565686F09F29"/>
  </w:style>
  <w:style w:type="paragraph" w:customStyle="1" w:styleId="BEA37AEAB3B9470BA6BFF9764EC5CD2F">
    <w:name w:val="BEA37AEAB3B9470BA6BFF9764EC5CD2F"/>
  </w:style>
  <w:style w:type="paragraph" w:customStyle="1" w:styleId="2AF6B577B56948D88CF794172F6DF14E">
    <w:name w:val="2AF6B577B56948D88CF794172F6DF14E"/>
  </w:style>
  <w:style w:type="paragraph" w:customStyle="1" w:styleId="409EA93313F2460587A25628FB104F80">
    <w:name w:val="409EA93313F2460587A25628FB104F80"/>
  </w:style>
  <w:style w:type="paragraph" w:customStyle="1" w:styleId="52B4E44108BF4E74899BA080FAEDB07E">
    <w:name w:val="52B4E44108BF4E74899BA080FAEDB07E"/>
  </w:style>
  <w:style w:type="paragraph" w:customStyle="1" w:styleId="7E0BFB565B7D47548354E578BCAD94B4">
    <w:name w:val="7E0BFB565B7D47548354E578BCAD94B4"/>
  </w:style>
  <w:style w:type="paragraph" w:customStyle="1" w:styleId="66A66079BF934097811D39C8486AA2DC">
    <w:name w:val="66A66079BF934097811D39C8486AA2DC"/>
  </w:style>
  <w:style w:type="paragraph" w:customStyle="1" w:styleId="2AFC085121D9460F9139478535DDF011">
    <w:name w:val="2AFC085121D9460F9139478535DDF011"/>
  </w:style>
  <w:style w:type="paragraph" w:customStyle="1" w:styleId="5EF8386BCCDF48BC9083DC5B9D4A22DD">
    <w:name w:val="5EF8386BCCDF48BC9083DC5B9D4A22DD"/>
  </w:style>
  <w:style w:type="paragraph" w:customStyle="1" w:styleId="AF4F5C6A1C34469FB9F8B5669973D0C1">
    <w:name w:val="AF4F5C6A1C34469FB9F8B5669973D0C1"/>
  </w:style>
  <w:style w:type="paragraph" w:customStyle="1" w:styleId="FCCC55E5C6884412A29FE55D737CF59B">
    <w:name w:val="FCCC55E5C6884412A29FE55D737CF59B"/>
  </w:style>
  <w:style w:type="paragraph" w:customStyle="1" w:styleId="4986C3E51EE24B15931E0352DEA65C7F">
    <w:name w:val="4986C3E51EE24B15931E0352DEA65C7F"/>
  </w:style>
  <w:style w:type="paragraph" w:customStyle="1" w:styleId="815004085E8E46AC85CAC47DE4F6E9B5">
    <w:name w:val="815004085E8E46AC85CAC47DE4F6E9B5"/>
  </w:style>
  <w:style w:type="paragraph" w:customStyle="1" w:styleId="7D25955CAE694291BACD6885EF0F791E">
    <w:name w:val="7D25955CAE694291BACD6885EF0F791E"/>
  </w:style>
  <w:style w:type="paragraph" w:customStyle="1" w:styleId="9C6AD802C85743EDA31BB29BB4B060FB">
    <w:name w:val="9C6AD802C85743EDA31BB29BB4B060FB"/>
  </w:style>
  <w:style w:type="paragraph" w:customStyle="1" w:styleId="EA82EBBD21A64640AFD1541986E53462">
    <w:name w:val="EA82EBBD21A64640AFD1541986E53462"/>
  </w:style>
  <w:style w:type="paragraph" w:customStyle="1" w:styleId="82964E1CE07342CBA3BDD616B7E15A70">
    <w:name w:val="82964E1CE07342CBA3BDD616B7E15A70"/>
  </w:style>
  <w:style w:type="paragraph" w:customStyle="1" w:styleId="69616F9CC8C14B53BC1B279974D08380">
    <w:name w:val="69616F9CC8C14B53BC1B279974D08380"/>
  </w:style>
  <w:style w:type="paragraph" w:customStyle="1" w:styleId="8CBF8C0114BA40E2B33F2B70F18220AD">
    <w:name w:val="8CBF8C0114BA40E2B33F2B70F18220AD"/>
  </w:style>
  <w:style w:type="paragraph" w:customStyle="1" w:styleId="5AFD8FD1FC6848D390A5CB56A628E00B">
    <w:name w:val="5AFD8FD1FC6848D390A5CB56A628E00B"/>
  </w:style>
  <w:style w:type="paragraph" w:customStyle="1" w:styleId="AB2D90EEBD9F48FEA65023813B63E1F0">
    <w:name w:val="AB2D90EEBD9F48FEA65023813B63E1F0"/>
  </w:style>
  <w:style w:type="paragraph" w:customStyle="1" w:styleId="4BE79E40AC004B34A1551FD94EF370FF">
    <w:name w:val="4BE79E40AC004B34A1551FD94EF370FF"/>
  </w:style>
  <w:style w:type="paragraph" w:customStyle="1" w:styleId="9E85CF50E937403FAFDE58B646FED62A">
    <w:name w:val="9E85CF50E937403FAFDE58B646FED62A"/>
  </w:style>
  <w:style w:type="paragraph" w:customStyle="1" w:styleId="E10AD213154145F7872C6DCDC6A9DB27">
    <w:name w:val="E10AD213154145F7872C6DCDC6A9DB27"/>
  </w:style>
  <w:style w:type="paragraph" w:customStyle="1" w:styleId="BD0728EA8D084EA79507B9F81CFBEEB4">
    <w:name w:val="BD0728EA8D084EA79507B9F81CFBEEB4"/>
  </w:style>
  <w:style w:type="paragraph" w:customStyle="1" w:styleId="9DE725769CFC4D26BCCF501E5A10A81B">
    <w:name w:val="9DE725769CFC4D26BCCF501E5A10A81B"/>
  </w:style>
  <w:style w:type="paragraph" w:customStyle="1" w:styleId="9FAD3CED64704B27B2C0E30A398F38CC">
    <w:name w:val="9FAD3CED64704B27B2C0E30A398F38CC"/>
  </w:style>
  <w:style w:type="paragraph" w:customStyle="1" w:styleId="49AA04BA98164B64809FF952BEF6B74E">
    <w:name w:val="49AA04BA98164B64809FF952BEF6B74E"/>
  </w:style>
  <w:style w:type="paragraph" w:customStyle="1" w:styleId="DB956B1CC9124CB29F80B5175AF32E95">
    <w:name w:val="DB956B1CC9124CB29F80B5175AF32E95"/>
  </w:style>
  <w:style w:type="paragraph" w:customStyle="1" w:styleId="D89EB8E50E0C48598D530B59254C1C5E">
    <w:name w:val="D89EB8E50E0C48598D530B59254C1C5E"/>
  </w:style>
  <w:style w:type="paragraph" w:customStyle="1" w:styleId="7614677063604DB083C55139A4B7DD26">
    <w:name w:val="7614677063604DB083C55139A4B7DD26"/>
  </w:style>
  <w:style w:type="paragraph" w:customStyle="1" w:styleId="3897C0056C7B4387BD8D5C48834CEF3A">
    <w:name w:val="3897C0056C7B4387BD8D5C48834CEF3A"/>
  </w:style>
  <w:style w:type="paragraph" w:customStyle="1" w:styleId="54A8E71EF1EA46339CF0C01891164E87">
    <w:name w:val="54A8E71EF1EA46339CF0C01891164E87"/>
  </w:style>
  <w:style w:type="paragraph" w:customStyle="1" w:styleId="318DC774A0B84BE0B60074E5CBEEAE93">
    <w:name w:val="318DC774A0B84BE0B60074E5CBEEAE93"/>
  </w:style>
  <w:style w:type="paragraph" w:customStyle="1" w:styleId="9B640C88FD5E47AB8C92D351F1BCB009">
    <w:name w:val="9B640C88FD5E47AB8C92D351F1BCB009"/>
  </w:style>
  <w:style w:type="paragraph" w:customStyle="1" w:styleId="36A571902C3243A4BA3D8C4B610B0CD0">
    <w:name w:val="36A571902C3243A4BA3D8C4B610B0CD0"/>
  </w:style>
  <w:style w:type="paragraph" w:customStyle="1" w:styleId="8FCF6F5C2C714D1BA5E41CAE329BC496">
    <w:name w:val="8FCF6F5C2C714D1BA5E41CAE329BC496"/>
  </w:style>
  <w:style w:type="paragraph" w:customStyle="1" w:styleId="81E7A2CD97204757A1A25C173491D7DC">
    <w:name w:val="81E7A2CD97204757A1A25C173491D7DC"/>
  </w:style>
  <w:style w:type="paragraph" w:customStyle="1" w:styleId="5C5431AADF78444592FD22F28E70342A">
    <w:name w:val="5C5431AADF78444592FD22F28E70342A"/>
  </w:style>
  <w:style w:type="paragraph" w:customStyle="1" w:styleId="E3BD4096982148B8B36B17009F86613D">
    <w:name w:val="E3BD4096982148B8B36B17009F86613D"/>
  </w:style>
  <w:style w:type="paragraph" w:customStyle="1" w:styleId="3AA1A788B8C842AEA26B1A49A85CBC50">
    <w:name w:val="3AA1A788B8C842AEA26B1A49A85CBC50"/>
  </w:style>
  <w:style w:type="paragraph" w:customStyle="1" w:styleId="388D3DBE79CC4CEAACAFB1DE9D7CBF3C">
    <w:name w:val="388D3DBE79CC4CEAACAFB1DE9D7CBF3C"/>
  </w:style>
  <w:style w:type="paragraph" w:customStyle="1" w:styleId="918DFB4983694F679E63E90EC8EA51CC">
    <w:name w:val="918DFB4983694F679E63E90EC8EA51CC"/>
  </w:style>
  <w:style w:type="paragraph" w:customStyle="1" w:styleId="B237C34FC4064217BAD584CF0EAF4620">
    <w:name w:val="B237C34FC4064217BAD584CF0EAF4620"/>
    <w:rsid w:val="00765BE8"/>
  </w:style>
  <w:style w:type="paragraph" w:customStyle="1" w:styleId="4ED7C7252FF040128BD05A59C286EA2E">
    <w:name w:val="4ED7C7252FF040128BD05A59C286EA2E"/>
    <w:rsid w:val="00765BE8"/>
  </w:style>
  <w:style w:type="paragraph" w:customStyle="1" w:styleId="7D3BD89291334466BAF9CB0B1AD52DF0">
    <w:name w:val="7D3BD89291334466BAF9CB0B1AD52DF0"/>
    <w:rsid w:val="00765BE8"/>
  </w:style>
  <w:style w:type="paragraph" w:customStyle="1" w:styleId="C0A944D8C1FD44E7888BACC5F23BB400">
    <w:name w:val="C0A944D8C1FD44E7888BACC5F23BB400"/>
    <w:rsid w:val="00765BE8"/>
  </w:style>
  <w:style w:type="paragraph" w:customStyle="1" w:styleId="C3D78F31A01646EC83CD8B2B1D42E340">
    <w:name w:val="C3D78F31A01646EC83CD8B2B1D42E340"/>
    <w:rsid w:val="0008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</Template>
  <TotalTime>22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Pattinson</dc:creator>
  <cp:lastModifiedBy>Sean Breen</cp:lastModifiedBy>
  <cp:revision>26</cp:revision>
  <dcterms:created xsi:type="dcterms:W3CDTF">2017-10-24T14:04:00Z</dcterms:created>
  <dcterms:modified xsi:type="dcterms:W3CDTF">2017-10-27T00:19:00Z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